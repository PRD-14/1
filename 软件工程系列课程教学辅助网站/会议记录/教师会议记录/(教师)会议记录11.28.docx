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62" w:rsidRDefault="005B4F62" w:rsidP="005B4F62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5B4F62" w:rsidRDefault="005B4F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5B4F62" w:rsidRDefault="005B4F62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112017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5B4F62" w:rsidRDefault="005B4F62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5B4F62" w:rsidRDefault="005B4F62">
      <w:pPr>
        <w:pStyle w:val="Title"/>
        <w:jc w:val="both"/>
        <w:rPr>
          <w:sz w:val="84"/>
          <w:szCs w:val="84"/>
        </w:rPr>
      </w:pPr>
      <w:r w:rsidRPr="00CF2633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7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8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5B4F62" w:rsidRDefault="005B4F62" w:rsidP="00D273BE">
      <w:pPr>
        <w:pStyle w:val="Title"/>
        <w:ind w:firstLineChars="297" w:firstLine="3168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5B4F62" w:rsidRDefault="005B4F62" w:rsidP="00D273BE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9" o:title=""/>
            <w10:wrap type="tight"/>
          </v:shape>
        </w:pict>
      </w:r>
    </w:p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 w:rsidP="00D273BE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5B4F62" w:rsidRDefault="005B4F62" w:rsidP="00D273BE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5B4F62" w:rsidRDefault="005B4F62" w:rsidP="00D273BE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5B4F62" w:rsidRDefault="005B4F62" w:rsidP="00D273BE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5B4F62" w:rsidRDefault="005B4F62" w:rsidP="00D273BE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5B4F62" w:rsidRDefault="005B4F62" w:rsidP="00D273BE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5B4F62" w:rsidRDefault="005B4F62" w:rsidP="00D273BE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5B4F62" w:rsidRDefault="005B4F62" w:rsidP="00D273BE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5B4F62" w:rsidRDefault="005B4F62" w:rsidP="00D273BE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5B4F62" w:rsidRDefault="005B4F62" w:rsidP="00D273BE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5B4F62" w:rsidRDefault="005B4F62" w:rsidP="00D273BE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p w:rsidR="005B4F62" w:rsidRDefault="005B4F62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5B4F6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>
              <w:rPr>
                <w:sz w:val="24"/>
              </w:rPr>
              <w:t>506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11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11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28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5B4F6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62" w:rsidRDefault="005B4F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  <w:tr w:rsidR="005B4F62" w:rsidTr="00CF2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5B4F62" w:rsidRPr="00CF2633" w:rsidRDefault="005B4F62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5B4F62" w:rsidRPr="00CF2633" w:rsidRDefault="005B4F62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韩佳鑫</w:t>
            </w:r>
            <w:r w:rsidRPr="00CF2633">
              <w:rPr>
                <w:kern w:val="0"/>
                <w:sz w:val="24"/>
              </w:rPr>
              <w:t xml:space="preserve"> </w:t>
            </w:r>
            <w:r w:rsidRPr="00CF2633">
              <w:rPr>
                <w:rFonts w:hint="eastAsia"/>
                <w:kern w:val="0"/>
                <w:sz w:val="24"/>
              </w:rPr>
              <w:t>胡泽宇</w:t>
            </w:r>
            <w:r w:rsidRPr="00CF2633">
              <w:rPr>
                <w:kern w:val="0"/>
                <w:sz w:val="24"/>
              </w:rPr>
              <w:t xml:space="preserve"> </w:t>
            </w:r>
            <w:r w:rsidRPr="00CF2633">
              <w:rPr>
                <w:rFonts w:hint="eastAsia"/>
                <w:kern w:val="0"/>
                <w:sz w:val="24"/>
              </w:rPr>
              <w:t>葛鑫志</w:t>
            </w:r>
            <w:r w:rsidRPr="00CF2633">
              <w:rPr>
                <w:kern w:val="0"/>
                <w:sz w:val="24"/>
              </w:rPr>
              <w:t xml:space="preserve"> </w:t>
            </w:r>
            <w:r w:rsidRPr="00CF2633">
              <w:rPr>
                <w:rFonts w:hint="eastAsia"/>
                <w:kern w:val="0"/>
                <w:sz w:val="24"/>
              </w:rPr>
              <w:t>金志超</w:t>
            </w:r>
            <w:r w:rsidRPr="00CF2633">
              <w:rPr>
                <w:kern w:val="0"/>
                <w:sz w:val="24"/>
              </w:rPr>
              <w:t xml:space="preserve"> </w:t>
            </w:r>
            <w:r w:rsidRPr="00CF2633">
              <w:rPr>
                <w:rFonts w:hint="eastAsia"/>
                <w:kern w:val="0"/>
                <w:sz w:val="24"/>
              </w:rPr>
              <w:t>林康</w:t>
            </w:r>
            <w:r w:rsidRPr="00CF2633">
              <w:rPr>
                <w:kern w:val="0"/>
                <w:sz w:val="24"/>
              </w:rPr>
              <w:t xml:space="preserve"> </w:t>
            </w:r>
            <w:r w:rsidRPr="00CF2633">
              <w:rPr>
                <w:rFonts w:hint="eastAsia"/>
                <w:kern w:val="0"/>
                <w:sz w:val="24"/>
              </w:rPr>
              <w:t>杨枨老师</w:t>
            </w:r>
          </w:p>
        </w:tc>
      </w:tr>
      <w:tr w:rsidR="005B4F62" w:rsidTr="00CF2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5B4F62" w:rsidRPr="00CF2633" w:rsidRDefault="005B4F62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5B4F62" w:rsidRPr="00CF2633" w:rsidRDefault="005B4F62" w:rsidP="007433B7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获取教师需求</w:t>
            </w:r>
          </w:p>
        </w:tc>
      </w:tr>
      <w:tr w:rsidR="005B4F62" w:rsidTr="00CF26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5B4F62" w:rsidRPr="00CF2633" w:rsidRDefault="005B4F62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会议内容：</w:t>
            </w:r>
          </w:p>
          <w:p w:rsidR="005B4F62" w:rsidRPr="00CF2633" w:rsidRDefault="005B4F62" w:rsidP="00CF2633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教师确认愿景与范围文档</w:t>
            </w:r>
          </w:p>
          <w:p w:rsidR="005B4F62" w:rsidRPr="00CF2633" w:rsidRDefault="005B4F62" w:rsidP="00CF2633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以访谈形式获取教师需求</w:t>
            </w:r>
          </w:p>
          <w:p w:rsidR="005B4F62" w:rsidRPr="00CF2633" w:rsidRDefault="005B4F62" w:rsidP="00CF2633">
            <w:pPr>
              <w:pStyle w:val="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对</w:t>
            </w:r>
            <w:r w:rsidRPr="00CF2633">
              <w:rPr>
                <w:kern w:val="0"/>
                <w:sz w:val="24"/>
              </w:rPr>
              <w:t>SRS</w:t>
            </w:r>
            <w:r w:rsidRPr="00CF2633">
              <w:rPr>
                <w:rFonts w:hint="eastAsia"/>
                <w:kern w:val="0"/>
                <w:sz w:val="24"/>
              </w:rPr>
              <w:t>文档相关问题进行询问和解答</w:t>
            </w:r>
          </w:p>
          <w:p w:rsidR="005B4F62" w:rsidRPr="00CF2633" w:rsidRDefault="005B4F62">
            <w:pPr>
              <w:rPr>
                <w:kern w:val="0"/>
                <w:sz w:val="24"/>
              </w:rPr>
            </w:pPr>
          </w:p>
          <w:p w:rsidR="005B4F62" w:rsidRPr="00CF2633" w:rsidRDefault="005B4F62">
            <w:pPr>
              <w:rPr>
                <w:kern w:val="0"/>
                <w:sz w:val="24"/>
              </w:rPr>
            </w:pPr>
          </w:p>
          <w:p w:rsidR="005B4F62" w:rsidRPr="00CF2633" w:rsidRDefault="005B4F62">
            <w:pPr>
              <w:rPr>
                <w:kern w:val="0"/>
                <w:sz w:val="24"/>
              </w:rPr>
            </w:pPr>
          </w:p>
          <w:p w:rsidR="005B4F62" w:rsidRPr="00CF2633" w:rsidRDefault="005B4F62">
            <w:p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下一阶段内容：</w:t>
            </w:r>
          </w:p>
          <w:p w:rsidR="005B4F62" w:rsidRPr="00CF2633" w:rsidRDefault="005B4F62" w:rsidP="00CF2633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初步形成界面原型</w:t>
            </w:r>
          </w:p>
          <w:p w:rsidR="005B4F62" w:rsidRPr="00CF2633" w:rsidRDefault="005B4F62" w:rsidP="00CF2633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CF2633">
              <w:rPr>
                <w:rFonts w:hint="eastAsia"/>
                <w:kern w:val="0"/>
                <w:sz w:val="24"/>
              </w:rPr>
              <w:t>初步形成</w:t>
            </w:r>
            <w:r w:rsidRPr="00CF2633">
              <w:rPr>
                <w:kern w:val="0"/>
                <w:sz w:val="24"/>
              </w:rPr>
              <w:t>SRS</w:t>
            </w:r>
            <w:r w:rsidRPr="00CF2633">
              <w:rPr>
                <w:rFonts w:hint="eastAsia"/>
                <w:kern w:val="0"/>
                <w:sz w:val="24"/>
              </w:rPr>
              <w:t>文档</w:t>
            </w:r>
          </w:p>
        </w:tc>
      </w:tr>
    </w:tbl>
    <w:p w:rsidR="005B4F62" w:rsidRDefault="005B4F62"/>
    <w:sectPr w:rsidR="005B4F62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F62" w:rsidRDefault="005B4F62" w:rsidP="007433B7">
      <w:r>
        <w:separator/>
      </w:r>
    </w:p>
  </w:endnote>
  <w:endnote w:type="continuationSeparator" w:id="1">
    <w:p w:rsidR="005B4F62" w:rsidRDefault="005B4F62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F62" w:rsidRDefault="005B4F62" w:rsidP="007433B7">
      <w:r>
        <w:separator/>
      </w:r>
    </w:p>
  </w:footnote>
  <w:footnote w:type="continuationSeparator" w:id="1">
    <w:p w:rsidR="005B4F62" w:rsidRDefault="005B4F62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22127"/>
    <w:rsid w:val="00334B79"/>
    <w:rsid w:val="003769B3"/>
    <w:rsid w:val="00445992"/>
    <w:rsid w:val="00490247"/>
    <w:rsid w:val="004A285B"/>
    <w:rsid w:val="004F4885"/>
    <w:rsid w:val="00505A5F"/>
    <w:rsid w:val="00543FBB"/>
    <w:rsid w:val="005A3E71"/>
    <w:rsid w:val="005B4F62"/>
    <w:rsid w:val="005E79C1"/>
    <w:rsid w:val="00616DB1"/>
    <w:rsid w:val="006635BD"/>
    <w:rsid w:val="00677660"/>
    <w:rsid w:val="00694D99"/>
    <w:rsid w:val="006A3E2D"/>
    <w:rsid w:val="006C1B6C"/>
    <w:rsid w:val="006F3F08"/>
    <w:rsid w:val="007433B7"/>
    <w:rsid w:val="00744B38"/>
    <w:rsid w:val="00807664"/>
    <w:rsid w:val="00867346"/>
    <w:rsid w:val="008853AD"/>
    <w:rsid w:val="008D6AE9"/>
    <w:rsid w:val="00933234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649CE"/>
    <w:rsid w:val="00B87DFA"/>
    <w:rsid w:val="00BB1C91"/>
    <w:rsid w:val="00C43A1E"/>
    <w:rsid w:val="00CF2633"/>
    <w:rsid w:val="00D1240A"/>
    <w:rsid w:val="00D273BE"/>
    <w:rsid w:val="00D41B3F"/>
    <w:rsid w:val="00DC17A0"/>
    <w:rsid w:val="00DC1AB0"/>
    <w:rsid w:val="00E07298"/>
    <w:rsid w:val="00E813AD"/>
    <w:rsid w:val="00EF3247"/>
    <w:rsid w:val="00F20C3B"/>
    <w:rsid w:val="00F25877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6C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6C1B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1B6C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C1B6C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C1B6C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6C1B6C"/>
    <w:rPr>
      <w:rFonts w:ascii="Calibri Light" w:eastAsia="宋体" w:hAnsi="Calibri Light"/>
      <w:b/>
      <w:sz w:val="32"/>
    </w:rPr>
  </w:style>
  <w:style w:type="table" w:styleId="TableGrid">
    <w:name w:val="Table Grid"/>
    <w:basedOn w:val="TableNormal"/>
    <w:uiPriority w:val="99"/>
    <w:rsid w:val="006C1B6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6C1B6C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1">
    <w:name w:val="列出段落1"/>
    <w:basedOn w:val="Normal"/>
    <w:uiPriority w:val="99"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50</Words>
  <Characters>287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China</cp:lastModifiedBy>
  <cp:revision>9</cp:revision>
  <dcterms:created xsi:type="dcterms:W3CDTF">2017-11-12T13:31:00Z</dcterms:created>
  <dcterms:modified xsi:type="dcterms:W3CDTF">2017-12-21T03:35:00Z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