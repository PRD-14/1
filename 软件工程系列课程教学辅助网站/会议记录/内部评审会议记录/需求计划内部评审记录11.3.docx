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942" w:rsidRDefault="00CA3942" w:rsidP="00CA3942">
      <w:pPr>
        <w:pStyle w:val="Title"/>
        <w:ind w:firstLineChars="845" w:firstLine="31680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479081623"/>
      <w:bookmarkStart w:id="4" w:name="_Toc5083"/>
      <w:bookmarkStart w:id="5" w:name="_Toc479101951"/>
      <w:bookmarkStart w:id="6" w:name="_Toc479081357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824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CA3942" w:rsidRDefault="00CA394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 w:rsidR="00CA3942" w:rsidRDefault="00CA3942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2017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2018 </w:t>
      </w:r>
      <w:r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CA3942" w:rsidRDefault="00CA3942"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CA3942" w:rsidRDefault="00CA3942">
      <w:pPr>
        <w:pStyle w:val="Title"/>
        <w:jc w:val="both"/>
        <w:rPr>
          <w:sz w:val="84"/>
          <w:szCs w:val="84"/>
        </w:rPr>
      </w:pPr>
      <w:r w:rsidRPr="007C6D1D">
        <w:rPr>
          <w:rFonts w:hAns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未标题-1" style="width:88.5pt;height:88.5pt;visibility:visible">
            <v:imagedata r:id="rId7" o:title=""/>
          </v:shape>
        </w:pict>
      </w:r>
      <w:r>
        <w:rPr>
          <w:noProof/>
        </w:rPr>
        <w:pict>
          <v:shape id="图片 3" o:spid="_x0000_s1027" type="#_x0000_t75" alt="说明: 说明: B-2-2-1" style="position:absolute;left:0;text-align:left;margin-left:95.7pt;margin-top:27.9pt;width:231pt;height:57pt;z-index:-251657216;visibility:visible;mso-position-horizontal-relative:text;mso-position-vertical-relative:text" wrapcoords="-70 0 -70 21316 21600 21316 21600 0 -70 0">
            <v:imagedata r:id="rId8" o:title="" cropleft="13506f" grayscale="t" bilevel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 w:rsidR="00CA3942" w:rsidRDefault="00CA3942" w:rsidP="00F159AA">
      <w:pPr>
        <w:pStyle w:val="Title"/>
        <w:ind w:firstLineChars="297" w:firstLine="31680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CA3942" w:rsidRDefault="00CA3942" w:rsidP="00F159AA">
      <w:pPr>
        <w:ind w:firstLineChars="1150" w:firstLine="31680"/>
      </w:pPr>
      <w:r>
        <w:rPr>
          <w:noProof/>
        </w:rPr>
        <w:pict>
          <v:shape id="图片 2" o:spid="_x0000_s1028" type="#_x0000_t75" alt="说明: 说明: 城市学院logo" style="position:absolute;left:0;text-align:left;margin-left:148.2pt;margin-top:7.8pt;width:122.25pt;height:122.25pt;z-index:-251656192;visibility:visible" wrapcoords="-133 0 -133 21467 21600 21467 21600 0 -133 0">
            <v:imagedata r:id="rId9" o:title=""/>
            <w10:wrap type="tight"/>
          </v:shape>
        </w:pict>
      </w:r>
    </w:p>
    <w:p w:rsidR="00CA3942" w:rsidRDefault="00CA3942"/>
    <w:p w:rsidR="00CA3942" w:rsidRDefault="00CA3942"/>
    <w:p w:rsidR="00CA3942" w:rsidRDefault="00CA3942"/>
    <w:p w:rsidR="00CA3942" w:rsidRDefault="00CA3942"/>
    <w:p w:rsidR="00CA3942" w:rsidRDefault="00CA3942"/>
    <w:p w:rsidR="00CA3942" w:rsidRDefault="00CA3942"/>
    <w:p w:rsidR="00CA3942" w:rsidRDefault="00CA3942"/>
    <w:p w:rsidR="00CA3942" w:rsidRDefault="00CA3942"/>
    <w:p w:rsidR="00CA3942" w:rsidRDefault="00CA3942"/>
    <w:p w:rsidR="00CA3942" w:rsidRDefault="00CA3942" w:rsidP="00F159AA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 w:rsidR="00CA3942" w:rsidRDefault="00CA3942" w:rsidP="00F159AA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CA3942" w:rsidRDefault="00CA3942" w:rsidP="00F159AA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 w:rsidR="00CA3942" w:rsidRDefault="00CA3942" w:rsidP="00F159AA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</w:rPr>
      </w:pPr>
    </w:p>
    <w:p w:rsidR="00CA3942" w:rsidRDefault="00CA3942" w:rsidP="00F159AA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1680" w:rightChars="867" w:right="31680" w:hangingChars="700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 w:rsidR="00CA3942" w:rsidRDefault="00CA3942" w:rsidP="00F159AA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1680" w:rightChars="867" w:right="31680" w:hangingChars="250" w:firstLine="3168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 w:rsidR="00CA3942" w:rsidRDefault="00CA3942" w:rsidP="00F159AA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CA3942" w:rsidRDefault="00CA3942" w:rsidP="00F159AA">
      <w:pPr>
        <w:tabs>
          <w:tab w:val="left" w:pos="6510"/>
          <w:tab w:val="left" w:pos="6615"/>
        </w:tabs>
        <w:spacing w:line="360" w:lineRule="auto"/>
        <w:ind w:leftChars="897" w:left="31680" w:rightChars="867" w:right="31680" w:hangingChars="550" w:firstLine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 w:rsidR="00CA3942" w:rsidRDefault="00CA3942" w:rsidP="00F159AA">
      <w:pPr>
        <w:tabs>
          <w:tab w:val="left" w:pos="6510"/>
          <w:tab w:val="left" w:pos="6615"/>
        </w:tabs>
        <w:spacing w:line="360" w:lineRule="auto"/>
        <w:ind w:leftChars="1568" w:left="31680" w:rightChars="867" w:right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CA3942" w:rsidRDefault="00CA3942" w:rsidP="00F159AA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rFonts w:ascii="宋体"/>
          <w:bCs/>
          <w:spacing w:val="8"/>
          <w:sz w:val="24"/>
          <w:u w:val="single"/>
        </w:rPr>
      </w:pPr>
    </w:p>
    <w:p w:rsidR="00CA3942" w:rsidRDefault="00CA3942" w:rsidP="00F159AA">
      <w:pPr>
        <w:tabs>
          <w:tab w:val="left" w:pos="6510"/>
          <w:tab w:val="left" w:pos="6615"/>
        </w:tabs>
        <w:spacing w:line="360" w:lineRule="auto"/>
        <w:ind w:rightChars="867" w:right="31680" w:firstLineChars="800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CA3942" w:rsidRDefault="00CA3942"/>
    <w:p w:rsidR="00CA3942" w:rsidRDefault="00CA3942"/>
    <w:p w:rsidR="00CA3942" w:rsidRDefault="00CA3942"/>
    <w:p w:rsidR="00CA3942" w:rsidRDefault="00CA3942"/>
    <w:p w:rsidR="00CA3942" w:rsidRDefault="00CA3942"/>
    <w:p w:rsidR="00CA3942" w:rsidRDefault="00CA3942"/>
    <w:tbl>
      <w:tblPr>
        <w:tblW w:w="8522" w:type="dxa"/>
        <w:tblLayout w:type="fixed"/>
        <w:tblLook w:val="00A0"/>
      </w:tblPr>
      <w:tblGrid>
        <w:gridCol w:w="1495"/>
        <w:gridCol w:w="2760"/>
        <w:gridCol w:w="1452"/>
        <w:gridCol w:w="2815"/>
      </w:tblGrid>
      <w:tr w:rsidR="00CA394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sz w:val="24"/>
              </w:rPr>
              <w:t>607</w:t>
            </w: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11"/>
                <w:attr w:name="Year" w:val="2017"/>
              </w:smartTagPr>
              <w:r>
                <w:rPr>
                  <w:sz w:val="24"/>
                </w:rPr>
                <w:t>2017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sz w:val="24"/>
                </w:rPr>
                <w:t>11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sz w:val="24"/>
                </w:rPr>
                <w:t>3</w:t>
              </w:r>
              <w:r>
                <w:rPr>
                  <w:rFonts w:hint="eastAsia"/>
                  <w:sz w:val="24"/>
                </w:rPr>
                <w:t>日</w:t>
              </w:r>
            </w:smartTag>
          </w:p>
        </w:tc>
      </w:tr>
      <w:tr w:rsidR="00CA394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42" w:rsidRDefault="00CA3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  <w:tr w:rsidR="00CA3942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CA3942" w:rsidRPr="00F46B9B" w:rsidRDefault="00CA394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 w:rsidR="00CA3942" w:rsidRPr="00F46B9B" w:rsidRDefault="00CA394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韩佳鑫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胡泽宇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葛鑫志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金志超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CA3942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CA3942" w:rsidRPr="00F46B9B" w:rsidRDefault="00CA394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 w:rsidR="00CA3942" w:rsidRPr="00F46B9B" w:rsidRDefault="00CA394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关于需求</w:t>
            </w:r>
            <w:r>
              <w:rPr>
                <w:rFonts w:hint="eastAsia"/>
                <w:kern w:val="0"/>
                <w:sz w:val="24"/>
              </w:rPr>
              <w:t>计划内部评审</w:t>
            </w:r>
            <w:r w:rsidRPr="00F46B9B">
              <w:rPr>
                <w:rFonts w:hint="eastAsia"/>
                <w:kern w:val="0"/>
                <w:sz w:val="24"/>
              </w:rPr>
              <w:t>的讨论</w:t>
            </w:r>
          </w:p>
        </w:tc>
      </w:tr>
      <w:tr w:rsidR="00CA3942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CA3942" w:rsidRPr="00F46B9B" w:rsidRDefault="00CA394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会议内容：</w:t>
            </w:r>
          </w:p>
          <w:p w:rsidR="00CA3942" w:rsidRDefault="00CA3942" w:rsidP="00F46B9B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针对需求计划评审表的条目进行逐条打分</w:t>
            </w:r>
            <w:r w:rsidRPr="00F46B9B">
              <w:rPr>
                <w:rFonts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并</w:t>
            </w:r>
            <w:r w:rsidRPr="00F46B9B">
              <w:rPr>
                <w:rFonts w:hint="eastAsia"/>
                <w:kern w:val="0"/>
                <w:sz w:val="24"/>
              </w:rPr>
              <w:t>对小组任务</w:t>
            </w:r>
            <w:r>
              <w:rPr>
                <w:rFonts w:hint="eastAsia"/>
                <w:kern w:val="0"/>
                <w:sz w:val="24"/>
              </w:rPr>
              <w:t>的完成情况进行分析</w:t>
            </w:r>
            <w:r w:rsidRPr="00F46B9B">
              <w:rPr>
                <w:rFonts w:hint="eastAsia"/>
                <w:kern w:val="0"/>
                <w:sz w:val="24"/>
              </w:rPr>
              <w:t>。</w:t>
            </w:r>
          </w:p>
          <w:p w:rsidR="00CA3942" w:rsidRDefault="00CA3942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 w:rsidRPr="004703BE">
              <w:rPr>
                <w:rFonts w:ascii="宋体" w:hAnsi="宋体"/>
                <w:b/>
                <w:color w:val="FF0000"/>
                <w:sz w:val="22"/>
              </w:rPr>
              <w:t>1</w:t>
            </w:r>
            <w:r>
              <w:rPr>
                <w:rFonts w:ascii="宋体"/>
                <w:b/>
                <w:sz w:val="22"/>
              </w:rPr>
              <w:t>.</w:t>
            </w:r>
            <w:r w:rsidRPr="00045925">
              <w:rPr>
                <w:rFonts w:ascii="黑体" w:eastAsia="黑体" w:hAnsi="黑体"/>
                <w:sz w:val="22"/>
              </w:rPr>
              <w:t xml:space="preserve"> </w:t>
            </w:r>
            <w:r w:rsidRPr="00045925">
              <w:rPr>
                <w:rFonts w:ascii="黑体" w:eastAsia="黑体" w:hAnsi="黑体" w:hint="eastAsia"/>
                <w:sz w:val="22"/>
              </w:rPr>
              <w:t>是否准备了相关的演示材料？格式是否符合要求？整体效果如何？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</w:p>
          <w:p w:rsidR="00CA3942" w:rsidRDefault="00CA3942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经过小组讨论</w:t>
            </w:r>
            <w:r>
              <w:rPr>
                <w:rFonts w:ascii="宋体" w:hAnsi="宋体"/>
                <w:b/>
                <w:sz w:val="22"/>
              </w:rPr>
              <w:t>PPT</w:t>
            </w:r>
            <w:r>
              <w:rPr>
                <w:rFonts w:ascii="宋体" w:hAnsi="宋体" w:hint="eastAsia"/>
                <w:b/>
                <w:sz w:val="22"/>
              </w:rPr>
              <w:t>上列出了所有变更评审需要的条目，格式符合，整体效果好。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</w:p>
          <w:p w:rsidR="00CA3942" w:rsidRDefault="00CA3942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 w:rsidRPr="004703BE">
              <w:rPr>
                <w:rFonts w:ascii="宋体" w:hAnsi="宋体"/>
                <w:b/>
                <w:color w:val="FF0000"/>
                <w:sz w:val="22"/>
              </w:rPr>
              <w:t>2</w:t>
            </w:r>
            <w:r>
              <w:rPr>
                <w:rFonts w:ascii="宋体"/>
                <w:b/>
                <w:sz w:val="22"/>
              </w:rPr>
              <w:t>.</w:t>
            </w:r>
            <w:r w:rsidRPr="00B9171F"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是否提交了项目可行性分析报告？内容是否完整？</w:t>
            </w:r>
          </w:p>
          <w:p w:rsidR="00CA3942" w:rsidRDefault="00CA3942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提交的可行性报告内容完整。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小组评分：很好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7F26B2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 w:rsidRPr="004703BE">
              <w:rPr>
                <w:rFonts w:ascii="宋体" w:hAnsi="宋体"/>
                <w:b/>
                <w:color w:val="FF0000"/>
                <w:sz w:val="22"/>
              </w:rPr>
              <w:t>3</w:t>
            </w:r>
            <w:r>
              <w:rPr>
                <w:rFonts w:ascii="宋体"/>
                <w:b/>
                <w:sz w:val="22"/>
              </w:rPr>
              <w:t>.</w:t>
            </w:r>
            <w:r w:rsidRPr="00B9171F"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是否提交了项目章程？内容是否完整？</w:t>
            </w:r>
          </w:p>
          <w:p w:rsidR="00CA3942" w:rsidRDefault="00CA3942" w:rsidP="004703BE">
            <w:pPr>
              <w:pStyle w:val="1"/>
              <w:ind w:left="360" w:firstLineChars="0" w:firstLine="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提交项目章程，项目章程的作用是给项目经理授权，内容充实完整</w:t>
            </w:r>
          </w:p>
          <w:p w:rsidR="00CA3942" w:rsidRDefault="00CA3942" w:rsidP="004703BE">
            <w:pPr>
              <w:pStyle w:val="1"/>
              <w:ind w:left="360" w:firstLineChars="0" w:firstLine="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 xml:space="preserve">     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488" w:firstLine="31680"/>
              <w:rPr>
                <w:rFonts w:ascii="黑体" w:eastAsia="黑体" w:hAnsi="黑体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4.</w:t>
            </w:r>
            <w:r w:rsidRPr="00F22FF8">
              <w:rPr>
                <w:rFonts w:ascii="黑体" w:eastAsia="黑体" w:hAnsi="黑体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是否提交了需求工程项目计划？是否采用了模版？是否合适？</w:t>
            </w:r>
          </w:p>
          <w:p w:rsidR="00CA3942" w:rsidRDefault="00CA3942" w:rsidP="00CA3942">
            <w:pPr>
              <w:pStyle w:val="1"/>
              <w:ind w:firstLineChars="488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提交，采用</w:t>
            </w:r>
            <w:r>
              <w:rPr>
                <w:rFonts w:ascii="宋体" w:hAnsi="宋体"/>
                <w:b/>
                <w:sz w:val="22"/>
              </w:rPr>
              <w:t>CMMI3</w:t>
            </w:r>
            <w:r>
              <w:rPr>
                <w:rFonts w:ascii="宋体" w:hAnsi="宋体" w:hint="eastAsia"/>
                <w:b/>
                <w:sz w:val="22"/>
              </w:rPr>
              <w:t>模板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合适</w:t>
            </w:r>
            <w:r>
              <w:rPr>
                <w:rFonts w:ascii="宋体" w:hAnsi="宋体"/>
                <w:b/>
                <w:sz w:val="22"/>
              </w:rPr>
              <w:t xml:space="preserve">          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5.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是否经常召开项目会议，并有会议记录？</w:t>
            </w:r>
            <w:r w:rsidRPr="00F22FF8">
              <w:rPr>
                <w:rFonts w:ascii="黑体" w:eastAsia="黑体" w:hAnsi="黑体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记录内容是否合理、有效、及时？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一般每周召开一次小组会议，特殊情况之下会增加小组会议次数。在开完小组会议之后，由葛鑫志马上记录会议内容。会议内容影响之前工作的总结和之后工作的分配，合理且有效</w:t>
            </w:r>
            <w:r>
              <w:rPr>
                <w:rFonts w:ascii="宋体" w:hAnsi="宋体"/>
                <w:b/>
                <w:sz w:val="22"/>
              </w:rPr>
              <w:t xml:space="preserve"> 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7F26B2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黑体" w:eastAsia="黑体" w:hAnsi="黑体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6.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需求工程项目计划的</w:t>
            </w:r>
            <w:r w:rsidRPr="00F22FF8">
              <w:rPr>
                <w:rFonts w:ascii="黑体" w:eastAsia="黑体" w:hAnsi="黑体"/>
                <w:sz w:val="22"/>
              </w:rPr>
              <w:t>WBS</w:t>
            </w:r>
            <w:r w:rsidRPr="00F22FF8">
              <w:rPr>
                <w:rFonts w:ascii="黑体" w:eastAsia="黑体" w:hAnsi="黑体" w:hint="eastAsia"/>
                <w:sz w:val="22"/>
              </w:rPr>
              <w:t>结构是否合理？是否涵盖项目的</w:t>
            </w:r>
            <w:r w:rsidRPr="00F22FF8">
              <w:rPr>
                <w:rFonts w:ascii="黑体" w:eastAsia="黑体" w:hAnsi="黑体"/>
                <w:sz w:val="22"/>
              </w:rPr>
              <w:t>5</w:t>
            </w:r>
            <w:r w:rsidRPr="00F22FF8">
              <w:rPr>
                <w:rFonts w:ascii="黑体" w:eastAsia="黑体" w:hAnsi="黑体" w:hint="eastAsia"/>
                <w:sz w:val="22"/>
              </w:rPr>
              <w:t>个阶段、需求工程的</w:t>
            </w:r>
            <w:r w:rsidRPr="00F22FF8">
              <w:rPr>
                <w:rFonts w:ascii="黑体" w:eastAsia="黑体" w:hAnsi="黑体"/>
                <w:sz w:val="22"/>
              </w:rPr>
              <w:t>2</w:t>
            </w:r>
            <w:r w:rsidRPr="00F22FF8">
              <w:rPr>
                <w:rFonts w:ascii="黑体" w:eastAsia="黑体" w:hAnsi="黑体" w:hint="eastAsia"/>
                <w:sz w:val="22"/>
              </w:rPr>
              <w:t>个阶段？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合理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包含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7.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是否采用了配置管理工具进行文档的版本管理？是否开辟不同的工作空间？效果如何？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</w:rPr>
              <w:t>采用了</w:t>
            </w:r>
            <w:r>
              <w:rPr>
                <w:rFonts w:ascii="宋体" w:hAnsi="宋体"/>
                <w:b/>
                <w:color w:val="000000"/>
                <w:sz w:val="22"/>
              </w:rPr>
              <w:t>git</w:t>
            </w:r>
            <w:r>
              <w:rPr>
                <w:rFonts w:ascii="宋体" w:hAnsi="宋体" w:hint="eastAsia"/>
                <w:b/>
                <w:color w:val="000000"/>
                <w:sz w:val="22"/>
              </w:rPr>
              <w:t>作为配置管理系统，开辟了空间，但只有一条主分支，效果差</w:t>
            </w:r>
            <w:r>
              <w:rPr>
                <w:rFonts w:ascii="宋体" w:hAnsi="宋体"/>
                <w:b/>
                <w:color w:val="000000"/>
                <w:sz w:val="22"/>
              </w:rPr>
              <w:t xml:space="preserve"> </w:t>
            </w:r>
          </w:p>
          <w:p w:rsidR="00CA3942" w:rsidRDefault="00CA3942" w:rsidP="00CA3942">
            <w:pPr>
              <w:pStyle w:val="1"/>
              <w:ind w:firstLineChars="686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小组评分：差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未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b/>
                <w:bCs/>
                <w:color w:val="000000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8.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需求工程项目计划中是否明确的给每个组员分配了任务？分配是否合理？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分配了任务，且任务分配合理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CA3942" w:rsidRPr="00F80797" w:rsidRDefault="00CA3942" w:rsidP="00CA3942">
            <w:pPr>
              <w:pStyle w:val="1"/>
              <w:ind w:firstLineChars="785" w:firstLine="31680"/>
              <w:rPr>
                <w:b/>
                <w:bCs/>
                <w:color w:val="FF0000"/>
              </w:rPr>
            </w:pPr>
            <w:r w:rsidRPr="00F80797">
              <w:rPr>
                <w:rFonts w:hint="eastAsia"/>
                <w:b/>
                <w:bCs/>
                <w:color w:val="FF0000"/>
              </w:rPr>
              <w:t>小组评分：好</w:t>
            </w:r>
            <w:r w:rsidRPr="00F80797">
              <w:rPr>
                <w:b/>
                <w:bCs/>
                <w:color w:val="FF0000"/>
              </w:rPr>
              <w:t xml:space="preserve">  </w:t>
            </w:r>
            <w:r w:rsidRPr="00F80797">
              <w:rPr>
                <w:rFonts w:hint="eastAsia"/>
                <w:b/>
                <w:bCs/>
                <w:color w:val="FF0000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黑体" w:eastAsia="黑体" w:hAnsi="黑体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9.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是否采用了</w:t>
            </w:r>
            <w:r w:rsidRPr="00F22FF8">
              <w:rPr>
                <w:rFonts w:ascii="黑体" w:eastAsia="黑体" w:hAnsi="黑体"/>
                <w:sz w:val="22"/>
              </w:rPr>
              <w:t>Project</w:t>
            </w:r>
            <w:r w:rsidRPr="00F22FF8">
              <w:rPr>
                <w:rFonts w:ascii="黑体" w:eastAsia="黑体" w:hAnsi="黑体" w:hint="eastAsia"/>
                <w:sz w:val="22"/>
              </w:rPr>
              <w:t>工具绘制了</w:t>
            </w:r>
            <w:r w:rsidRPr="00F22FF8">
              <w:rPr>
                <w:rFonts w:ascii="黑体" w:eastAsia="黑体" w:hAnsi="黑体"/>
                <w:sz w:val="22"/>
              </w:rPr>
              <w:t>GANTT</w:t>
            </w:r>
            <w:r w:rsidRPr="00F22FF8">
              <w:rPr>
                <w:rFonts w:ascii="黑体" w:eastAsia="黑体" w:hAnsi="黑体" w:hint="eastAsia"/>
                <w:sz w:val="22"/>
              </w:rPr>
              <w:t>图？是否准确？在相应的网络图中，是否明确了里程碑？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采用了</w:t>
            </w:r>
            <w:r>
              <w:rPr>
                <w:b/>
                <w:bCs/>
                <w:color w:val="000000"/>
              </w:rPr>
              <w:t>Project</w:t>
            </w:r>
            <w:r>
              <w:rPr>
                <w:rFonts w:hint="eastAsia"/>
                <w:b/>
                <w:bCs/>
                <w:color w:val="000000"/>
              </w:rPr>
              <w:t>工具绘制了</w:t>
            </w:r>
            <w:r>
              <w:rPr>
                <w:b/>
                <w:bCs/>
                <w:color w:val="000000"/>
              </w:rPr>
              <w:t>GANTT</w:t>
            </w:r>
            <w:r>
              <w:rPr>
                <w:rFonts w:hint="eastAsia"/>
                <w:b/>
                <w:bCs/>
                <w:color w:val="000000"/>
              </w:rPr>
              <w:t>图，准确，在相应的网络图中明确了里程碑。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 xml:space="preserve">      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小组评分：很好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黑体" w:eastAsia="黑体" w:hAnsi="黑体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10.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需求工程项目计划中是否明确了项目的组织结构？是否给出</w:t>
            </w:r>
            <w:r w:rsidRPr="00F22FF8">
              <w:rPr>
                <w:rFonts w:ascii="黑体" w:eastAsia="黑体" w:hAnsi="黑体"/>
                <w:sz w:val="22"/>
              </w:rPr>
              <w:t>OBS</w:t>
            </w:r>
            <w:r w:rsidRPr="00F22FF8">
              <w:rPr>
                <w:rFonts w:ascii="黑体" w:eastAsia="黑体" w:hAnsi="黑体" w:hint="eastAsia"/>
                <w:sz w:val="22"/>
              </w:rPr>
              <w:t>图？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</w:rPr>
              <w:t>明确了项目的组织结构，并且给出了</w:t>
            </w:r>
            <w:r>
              <w:rPr>
                <w:b/>
                <w:bCs/>
                <w:color w:val="000000"/>
              </w:rPr>
              <w:t>obs</w:t>
            </w:r>
            <w:r>
              <w:rPr>
                <w:rFonts w:hint="eastAsia"/>
                <w:b/>
                <w:bCs/>
                <w:color w:val="000000"/>
              </w:rPr>
              <w:t>图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很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11.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需求工程项目计划中是否进行了项目干系人分析？列出全部的联系方式？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进行了干系人分析，并且列出了全部的联系方式。</w:t>
            </w:r>
            <w:r>
              <w:rPr>
                <w:rFonts w:ascii="宋体" w:hAnsi="宋体"/>
                <w:b/>
                <w:sz w:val="22"/>
              </w:rPr>
              <w:t xml:space="preserve"> 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很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4703BE">
              <w:rPr>
                <w:rFonts w:ascii="宋体" w:hAnsi="宋体"/>
                <w:b/>
                <w:color w:val="FF0000"/>
                <w:sz w:val="22"/>
              </w:rPr>
              <w:t xml:space="preserve">    </w:t>
            </w:r>
            <w:r w:rsidRPr="004703BE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12.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需求计划中是否包含了项目计划的必要子计划？比如：风险、人力资源、预算等等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</w:rPr>
              <w:t>包含了项目计划的必要子计划，有风险、人力资源、预算</w:t>
            </w:r>
            <w:r>
              <w:rPr>
                <w:rFonts w:ascii="宋体" w:hAnsi="宋体"/>
                <w:b/>
                <w:color w:val="FF0000"/>
                <w:sz w:val="22"/>
              </w:rPr>
              <w:t xml:space="preserve">                </w:t>
            </w:r>
          </w:p>
          <w:p w:rsidR="00CA3942" w:rsidRPr="00661476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>
              <w:rPr>
                <w:rFonts w:ascii="宋体" w:hAnsi="宋体"/>
                <w:b/>
                <w:color w:val="FF0000"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13.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是否为计划中的每项任务预估了预期完成时间？是否合理？是否可以进一步分解？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为每一项任务预估了完成时间，合理。且可以进行进一步分解。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E21596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黑体" w:eastAsia="黑体" w:hAnsi="黑体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14.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需求工程项目计划中是否明对</w:t>
            </w:r>
            <w:r w:rsidRPr="00F22FF8">
              <w:rPr>
                <w:rFonts w:ascii="黑体" w:eastAsia="黑体" w:hAnsi="黑体"/>
                <w:sz w:val="22"/>
              </w:rPr>
              <w:t>WBS</w:t>
            </w:r>
            <w:r w:rsidRPr="00F22FF8">
              <w:rPr>
                <w:rFonts w:ascii="黑体" w:eastAsia="黑体" w:hAnsi="黑体" w:hint="eastAsia"/>
                <w:sz w:val="22"/>
              </w:rPr>
              <w:t>结构中每项任务进行了项目说明？是否定了任务的输入和输出？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进行了说明，并且定义了任务的输入和输出</w:t>
            </w:r>
            <w:r>
              <w:rPr>
                <w:rFonts w:ascii="宋体" w:hAnsi="宋体"/>
                <w:b/>
                <w:sz w:val="22"/>
              </w:rPr>
              <w:t xml:space="preserve"> 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 w:rsidRPr="00E21596">
              <w:rPr>
                <w:rFonts w:ascii="宋体" w:hAnsi="宋体"/>
                <w:b/>
                <w:color w:val="FF0000"/>
                <w:sz w:val="22"/>
              </w:rPr>
              <w:t xml:space="preserve">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leftChars="200" w:left="31680" w:firstLineChars="0" w:firstLine="0"/>
              <w:rPr>
                <w:rFonts w:ascii="宋体"/>
                <w:b/>
                <w:color w:val="FF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15.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E21596">
              <w:rPr>
                <w:rFonts w:ascii="宋体" w:hAnsi="宋体" w:hint="eastAsia"/>
                <w:b/>
                <w:color w:val="000000"/>
                <w:sz w:val="22"/>
              </w:rPr>
              <w:t>是</w:t>
            </w:r>
            <w:r w:rsidRPr="00F22FF8">
              <w:rPr>
                <w:rFonts w:ascii="黑体" w:eastAsia="黑体" w:hAnsi="黑体" w:hint="eastAsia"/>
                <w:sz w:val="22"/>
              </w:rPr>
              <w:t>是否对每个组员进行了合理分工？为计划中的每项任务数指定了负责人？</w:t>
            </w:r>
            <w:r>
              <w:rPr>
                <w:rFonts w:ascii="宋体" w:hAnsi="宋体" w:hint="eastAsia"/>
                <w:b/>
                <w:color w:val="000000"/>
                <w:sz w:val="22"/>
              </w:rPr>
              <w:t>进行了合理的分工，并且制定了负责人</w:t>
            </w:r>
            <w:r>
              <w:rPr>
                <w:rFonts w:ascii="宋体" w:hAnsi="宋体"/>
                <w:b/>
                <w:color w:val="000000"/>
                <w:sz w:val="22"/>
              </w:rPr>
              <w:t xml:space="preserve">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小组评分：</w:t>
            </w:r>
            <w:r>
              <w:rPr>
                <w:rFonts w:ascii="宋体" w:hAnsi="宋体" w:hint="eastAsia"/>
                <w:b/>
                <w:color w:val="FF0000"/>
                <w:sz w:val="22"/>
              </w:rPr>
              <w:t>好</w:t>
            </w:r>
            <w:r w:rsidRPr="00E21596">
              <w:rPr>
                <w:rFonts w:ascii="宋体" w:hAnsi="宋体"/>
                <w:b/>
                <w:color w:val="FF0000"/>
                <w:sz w:val="22"/>
              </w:rPr>
              <w:t xml:space="preserve">    </w:t>
            </w:r>
            <w:r w:rsidRPr="00E21596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/>
                <w:b/>
                <w:color w:val="FF0000"/>
                <w:sz w:val="22"/>
              </w:rPr>
              <w:t>16.</w:t>
            </w:r>
            <w:r w:rsidRPr="002C3812">
              <w:rPr>
                <w:rFonts w:ascii="宋体" w:hAnsi="宋体"/>
                <w:b/>
                <w:bCs/>
                <w:color w:val="FF0000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是否有资源分配不平均或人员过载的情况？为什么？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无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  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：很好</w:t>
            </w:r>
            <w:r w:rsidRPr="00E21596">
              <w:rPr>
                <w:rFonts w:ascii="宋体" w:hAnsi="宋体"/>
                <w:b/>
                <w:bCs/>
                <w:color w:val="FF0000"/>
                <w:sz w:val="22"/>
              </w:rPr>
              <w:t xml:space="preserve">  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黑体" w:eastAsia="黑体" w:hAnsi="黑体"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17.</w:t>
            </w:r>
            <w:r w:rsidRPr="002C3812">
              <w:rPr>
                <w:rFonts w:ascii="宋体" w:hAnsi="宋体"/>
                <w:b/>
                <w:bCs/>
                <w:color w:val="FF0000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是否制订了风险子计划？是否对每个已经识别的风险给出了应措施？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制定了风险子计划，并且个给出了相应措施</w:t>
            </w:r>
            <w:r>
              <w:rPr>
                <w:rFonts w:ascii="宋体" w:hAnsi="宋体"/>
                <w:b/>
                <w:bCs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E21596">
              <w:rPr>
                <w:rFonts w:ascii="宋体" w:hAnsi="宋体"/>
                <w:b/>
                <w:bCs/>
                <w:color w:val="FF0000"/>
                <w:sz w:val="22"/>
              </w:rPr>
              <w:t xml:space="preserve">  </w:t>
            </w:r>
            <w:r w:rsidRPr="00E2159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18.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是否对项目整体和每项任务给出了的预算？是否合理？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对项目整体和每项任务都给出了预算。合理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/>
                <w:b/>
                <w:bCs/>
                <w:color w:val="FF0000"/>
                <w:sz w:val="22"/>
              </w:rPr>
              <w:t>19.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对当前阶段的里程碑评审，是否为每个组员的绩效进行了有效评价？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进行了有效的评价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color w:val="FF0000"/>
                <w:sz w:val="22"/>
              </w:rPr>
              <w:t>小组评分：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好</w:t>
            </w:r>
            <w:r w:rsidRPr="00737A16">
              <w:rPr>
                <w:rFonts w:ascii="宋体" w:hAnsi="宋体"/>
                <w:b/>
                <w:bCs/>
                <w:color w:val="FF0000"/>
                <w:sz w:val="22"/>
              </w:rPr>
              <w:t xml:space="preserve">   </w:t>
            </w:r>
            <w:r w:rsidRPr="00737A16">
              <w:rPr>
                <w:rFonts w:ascii="宋体" w:hAnsi="宋体" w:hint="eastAsia"/>
                <w:b/>
                <w:bCs/>
                <w:color w:val="FF0000"/>
                <w:sz w:val="22"/>
              </w:rPr>
              <w:t>通过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bCs/>
                <w:color w:val="FF0000"/>
                <w:sz w:val="22"/>
              </w:rPr>
            </w:pPr>
          </w:p>
          <w:p w:rsidR="00CA3942" w:rsidRDefault="00CA3942" w:rsidP="00737A16">
            <w:pPr>
              <w:pStyle w:val="1"/>
              <w:ind w:firstLineChars="0" w:firstLine="0"/>
              <w:rPr>
                <w:rFonts w:ascii="宋体"/>
                <w:b/>
                <w:bCs/>
                <w:color w:val="000000"/>
                <w:sz w:val="22"/>
              </w:rPr>
            </w:pPr>
            <w:r w:rsidRPr="00737A16">
              <w:rPr>
                <w:rFonts w:ascii="宋体" w:hAnsi="宋体"/>
                <w:b/>
                <w:bCs/>
                <w:color w:val="000000"/>
                <w:sz w:val="22"/>
              </w:rPr>
              <w:t>2.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进过小组内部评审，未通过的条目为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7.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由胡泽宇负责配置管理系统的改进</w:t>
            </w:r>
          </w:p>
          <w:p w:rsidR="00CA3942" w:rsidRDefault="00CA3942" w:rsidP="00737A16">
            <w:pPr>
              <w:pStyle w:val="1"/>
              <w:ind w:firstLineChars="0" w:firstLine="0"/>
              <w:rPr>
                <w:rFonts w:ascii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/>
                <w:b/>
                <w:bCs/>
                <w:color w:val="000000"/>
                <w:sz w:val="22"/>
              </w:rPr>
              <w:t>3.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对</w:t>
            </w:r>
            <w:r>
              <w:rPr>
                <w:rFonts w:ascii="宋体" w:hAnsi="宋体"/>
                <w:b/>
                <w:bCs/>
                <w:color w:val="000000"/>
                <w:sz w:val="22"/>
              </w:rPr>
              <w:t>7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</w:rPr>
              <w:t>进行重新评审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/>
                <w:b/>
                <w:color w:val="FF0000"/>
                <w:sz w:val="22"/>
              </w:rPr>
              <w:t>.</w:t>
            </w:r>
            <w:r w:rsidRPr="002C3812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  <w:r w:rsidRPr="00F22FF8">
              <w:rPr>
                <w:rFonts w:ascii="黑体" w:eastAsia="黑体" w:hAnsi="黑体" w:hint="eastAsia"/>
                <w:sz w:val="22"/>
              </w:rPr>
              <w:t>是否采用了配置管理工具进行文档的版本管理？是否开辟不同的工作空间？效果如何？</w:t>
            </w:r>
          </w:p>
          <w:p w:rsidR="00CA3942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00000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 w:val="22"/>
              </w:rPr>
              <w:t>采用了</w:t>
            </w:r>
            <w:r>
              <w:rPr>
                <w:rFonts w:ascii="宋体" w:hAnsi="宋体"/>
                <w:b/>
                <w:color w:val="000000"/>
                <w:sz w:val="22"/>
              </w:rPr>
              <w:t>git</w:t>
            </w:r>
            <w:r>
              <w:rPr>
                <w:rFonts w:ascii="宋体" w:hAnsi="宋体" w:hint="eastAsia"/>
                <w:b/>
                <w:color w:val="000000"/>
                <w:sz w:val="22"/>
              </w:rPr>
              <w:t>作为配置管理系统，开辟了空间，有多条分支，效果较好</w:t>
            </w:r>
          </w:p>
          <w:p w:rsidR="00CA3942" w:rsidRPr="00F959B9" w:rsidRDefault="00CA3942" w:rsidP="00CA3942">
            <w:pPr>
              <w:pStyle w:val="1"/>
              <w:ind w:firstLineChars="190" w:firstLine="31680"/>
              <w:rPr>
                <w:rFonts w:ascii="宋体"/>
                <w:b/>
                <w:color w:val="FF0000"/>
                <w:sz w:val="22"/>
              </w:rPr>
            </w:pPr>
            <w:r w:rsidRPr="00F959B9">
              <w:rPr>
                <w:rFonts w:ascii="宋体" w:hAnsi="宋体" w:hint="eastAsia"/>
                <w:b/>
                <w:color w:val="FF0000"/>
                <w:sz w:val="22"/>
              </w:rPr>
              <w:t>小组评分：好</w:t>
            </w:r>
            <w:r w:rsidRPr="00F959B9">
              <w:rPr>
                <w:rFonts w:ascii="宋体" w:hAnsi="宋体"/>
                <w:b/>
                <w:color w:val="FF0000"/>
                <w:sz w:val="22"/>
              </w:rPr>
              <w:t xml:space="preserve">    </w:t>
            </w:r>
            <w:r w:rsidRPr="00F959B9">
              <w:rPr>
                <w:rFonts w:ascii="宋体" w:hAnsi="宋体" w:hint="eastAsia"/>
                <w:b/>
                <w:color w:val="FF0000"/>
                <w:sz w:val="22"/>
              </w:rPr>
              <w:t>通过</w:t>
            </w:r>
            <w:r w:rsidRPr="00F959B9">
              <w:rPr>
                <w:rFonts w:ascii="宋体" w:hAnsi="宋体"/>
                <w:b/>
                <w:color w:val="FF0000"/>
                <w:sz w:val="22"/>
              </w:rPr>
              <w:t xml:space="preserve"> </w:t>
            </w:r>
          </w:p>
          <w:p w:rsidR="00CA3942" w:rsidRPr="00BB461B" w:rsidRDefault="00CA3942" w:rsidP="00BB461B">
            <w:pPr>
              <w:pStyle w:val="1"/>
              <w:ind w:firstLineChars="0" w:firstLine="0"/>
              <w:rPr>
                <w:rFonts w:ascii="宋体"/>
                <w:b/>
                <w:bCs/>
                <w:color w:val="FF0000"/>
                <w:sz w:val="22"/>
              </w:rPr>
            </w:pPr>
            <w:r w:rsidRPr="00BB461B">
              <w:rPr>
                <w:rFonts w:ascii="宋体" w:hAnsi="宋体"/>
                <w:b/>
                <w:bCs/>
                <w:color w:val="000000"/>
                <w:sz w:val="22"/>
              </w:rPr>
              <w:t>4.</w:t>
            </w:r>
            <w:r w:rsidRPr="00BB461B">
              <w:rPr>
                <w:rFonts w:ascii="宋体" w:hAnsi="宋体" w:hint="eastAsia"/>
                <w:b/>
                <w:bCs/>
                <w:color w:val="000000"/>
                <w:sz w:val="22"/>
              </w:rPr>
              <w:t>内部评审通过，等待评审</w:t>
            </w:r>
          </w:p>
        </w:tc>
      </w:tr>
      <w:tr w:rsidR="00CA3942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CA3942" w:rsidRPr="00F46B9B" w:rsidRDefault="00CA3942">
            <w:pPr>
              <w:rPr>
                <w:kern w:val="0"/>
                <w:sz w:val="24"/>
              </w:rPr>
            </w:pPr>
          </w:p>
        </w:tc>
      </w:tr>
    </w:tbl>
    <w:p w:rsidR="00CA3942" w:rsidRDefault="00CA3942"/>
    <w:sectPr w:rsidR="00CA3942" w:rsidSect="0004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942" w:rsidRDefault="00CA3942" w:rsidP="007F26B2">
      <w:r>
        <w:separator/>
      </w:r>
    </w:p>
  </w:endnote>
  <w:endnote w:type="continuationSeparator" w:id="1">
    <w:p w:rsidR="00CA3942" w:rsidRDefault="00CA3942" w:rsidP="007F2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?? 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942" w:rsidRDefault="00CA3942" w:rsidP="007F26B2">
      <w:r>
        <w:separator/>
      </w:r>
    </w:p>
  </w:footnote>
  <w:footnote w:type="continuationSeparator" w:id="1">
    <w:p w:rsidR="00CA3942" w:rsidRDefault="00CA3942" w:rsidP="007F2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0F"/>
    <w:rsid w:val="00000314"/>
    <w:rsid w:val="00015040"/>
    <w:rsid w:val="000407A9"/>
    <w:rsid w:val="00045925"/>
    <w:rsid w:val="00090D7B"/>
    <w:rsid w:val="00091BEF"/>
    <w:rsid w:val="000C5730"/>
    <w:rsid w:val="00144F54"/>
    <w:rsid w:val="0015232D"/>
    <w:rsid w:val="00192897"/>
    <w:rsid w:val="001B6F29"/>
    <w:rsid w:val="001E1AAB"/>
    <w:rsid w:val="001E2196"/>
    <w:rsid w:val="001F130F"/>
    <w:rsid w:val="002119B7"/>
    <w:rsid w:val="002743A3"/>
    <w:rsid w:val="002C1274"/>
    <w:rsid w:val="002C3812"/>
    <w:rsid w:val="003139F7"/>
    <w:rsid w:val="003217C3"/>
    <w:rsid w:val="00334B79"/>
    <w:rsid w:val="00344C02"/>
    <w:rsid w:val="003769B3"/>
    <w:rsid w:val="00445992"/>
    <w:rsid w:val="004703BE"/>
    <w:rsid w:val="00490247"/>
    <w:rsid w:val="004A285B"/>
    <w:rsid w:val="004F4885"/>
    <w:rsid w:val="005117CA"/>
    <w:rsid w:val="00543FBB"/>
    <w:rsid w:val="005A3E71"/>
    <w:rsid w:val="005B1769"/>
    <w:rsid w:val="005E79C1"/>
    <w:rsid w:val="00616DB1"/>
    <w:rsid w:val="00661476"/>
    <w:rsid w:val="00677660"/>
    <w:rsid w:val="006A3E2D"/>
    <w:rsid w:val="006F3F08"/>
    <w:rsid w:val="00737A16"/>
    <w:rsid w:val="00744B38"/>
    <w:rsid w:val="007C6D1D"/>
    <w:rsid w:val="007F26B2"/>
    <w:rsid w:val="00807664"/>
    <w:rsid w:val="008853AD"/>
    <w:rsid w:val="008D6AE9"/>
    <w:rsid w:val="00915B2E"/>
    <w:rsid w:val="00933792"/>
    <w:rsid w:val="00937DF0"/>
    <w:rsid w:val="0095445D"/>
    <w:rsid w:val="009649C6"/>
    <w:rsid w:val="00983D05"/>
    <w:rsid w:val="009B59BD"/>
    <w:rsid w:val="009E1194"/>
    <w:rsid w:val="00A11C1D"/>
    <w:rsid w:val="00A378F1"/>
    <w:rsid w:val="00A75CE7"/>
    <w:rsid w:val="00AA3502"/>
    <w:rsid w:val="00AD4849"/>
    <w:rsid w:val="00AF29EC"/>
    <w:rsid w:val="00B44E5B"/>
    <w:rsid w:val="00B66D38"/>
    <w:rsid w:val="00B87DFA"/>
    <w:rsid w:val="00B9171F"/>
    <w:rsid w:val="00BB461B"/>
    <w:rsid w:val="00C43A1E"/>
    <w:rsid w:val="00C7422A"/>
    <w:rsid w:val="00CA3942"/>
    <w:rsid w:val="00D1240A"/>
    <w:rsid w:val="00D30F3A"/>
    <w:rsid w:val="00D41B3F"/>
    <w:rsid w:val="00DC17A0"/>
    <w:rsid w:val="00DC1AB0"/>
    <w:rsid w:val="00E07298"/>
    <w:rsid w:val="00E21596"/>
    <w:rsid w:val="00E813AD"/>
    <w:rsid w:val="00E90558"/>
    <w:rsid w:val="00E95BA4"/>
    <w:rsid w:val="00ED0D89"/>
    <w:rsid w:val="00F159AA"/>
    <w:rsid w:val="00F22FF8"/>
    <w:rsid w:val="00F46B9B"/>
    <w:rsid w:val="00F60B38"/>
    <w:rsid w:val="00F73A15"/>
    <w:rsid w:val="00F80797"/>
    <w:rsid w:val="00F959B9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4B718F3"/>
    <w:rsid w:val="57F72C16"/>
    <w:rsid w:val="6E1756DB"/>
    <w:rsid w:val="70D25742"/>
    <w:rsid w:val="766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A9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407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07A9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4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4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0407A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407A9"/>
    <w:rPr>
      <w:rFonts w:ascii="Calibri Light" w:eastAsia="宋体" w:hAnsi="Calibri Light" w:cs="Times New Roman"/>
      <w:b/>
      <w:sz w:val="32"/>
    </w:rPr>
  </w:style>
  <w:style w:type="table" w:styleId="TableGrid">
    <w:name w:val="Table Grid"/>
    <w:basedOn w:val="TableNormal"/>
    <w:uiPriority w:val="99"/>
    <w:rsid w:val="000407A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标题 字符"/>
    <w:basedOn w:val="DefaultParagraphFont"/>
    <w:uiPriority w:val="99"/>
    <w:rsid w:val="000407A9"/>
    <w:rPr>
      <w:rFonts w:ascii="?? Light" w:hAnsi="?? Light" w:cs="Times New Roman"/>
      <w:b/>
      <w:bCs/>
      <w:sz w:val="32"/>
      <w:szCs w:val="32"/>
    </w:rPr>
  </w:style>
  <w:style w:type="paragraph" w:customStyle="1" w:styleId="1">
    <w:name w:val="列出段落1"/>
    <w:basedOn w:val="Normal"/>
    <w:uiPriority w:val="99"/>
    <w:rsid w:val="000407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</TotalTime>
  <Pages>3</Pages>
  <Words>285</Words>
  <Characters>1629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 －2018 学年第一学期</dc:title>
  <dc:subject/>
  <dc:creator>陈妍蓝</dc:creator>
  <cp:keywords/>
  <dc:description/>
  <cp:lastModifiedBy>China</cp:lastModifiedBy>
  <cp:revision>7</cp:revision>
  <dcterms:created xsi:type="dcterms:W3CDTF">2018-01-09T16:05:00Z</dcterms:created>
  <dcterms:modified xsi:type="dcterms:W3CDTF">2018-01-17T13:36:00Z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