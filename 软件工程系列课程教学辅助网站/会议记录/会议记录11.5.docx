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624" w:rsidRDefault="00581624" w:rsidP="00581624">
      <w:pPr>
        <w:pStyle w:val="Title"/>
        <w:ind w:firstLineChars="845" w:firstLine="31680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5083"/>
      <w:bookmarkStart w:id="4" w:name="_Toc479101951"/>
      <w:bookmarkStart w:id="5" w:name="_Toc479081623"/>
      <w:bookmarkStart w:id="6" w:name="_Toc479081357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824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581624" w:rsidRDefault="00581624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sz w:val="24"/>
                    </w:rPr>
                    <w:t>G14</w:t>
                  </w:r>
                </w:p>
                <w:p w:rsidR="00581624" w:rsidRDefault="00581624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sz w:val="24"/>
        </w:rPr>
        <w:t xml:space="preserve">2017  </w:t>
      </w:r>
      <w:r>
        <w:rPr>
          <w:rFonts w:hint="eastAsia"/>
          <w:sz w:val="24"/>
        </w:rPr>
        <w:t>－</w:t>
      </w:r>
      <w:r>
        <w:rPr>
          <w:sz w:val="24"/>
        </w:rPr>
        <w:t xml:space="preserve">2018 </w:t>
      </w:r>
      <w:r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581624" w:rsidRDefault="00581624">
      <w:pPr>
        <w:widowControl/>
        <w:jc w:val="left"/>
        <w:rPr>
          <w:rFonts w:ascii="宋体" w:cs="宋体"/>
          <w:kern w:val="0"/>
          <w:sz w:val="24"/>
        </w:rPr>
      </w:pPr>
      <w:bookmarkStart w:id="7" w:name="_Toc479521553"/>
      <w:bookmarkStart w:id="8" w:name="_Toc15899"/>
      <w:bookmarkStart w:id="9" w:name="_Toc479081624"/>
      <w:bookmarkStart w:id="10" w:name="_Toc479101952"/>
      <w:bookmarkStart w:id="11" w:name="_Toc479095457"/>
      <w:bookmarkStart w:id="12" w:name="_Toc9976"/>
      <w:bookmarkStart w:id="13" w:name="_Toc479081358"/>
    </w:p>
    <w:p w:rsidR="00581624" w:rsidRDefault="00581624">
      <w:pPr>
        <w:pStyle w:val="Title"/>
        <w:jc w:val="both"/>
        <w:rPr>
          <w:sz w:val="84"/>
          <w:szCs w:val="84"/>
        </w:rPr>
      </w:pPr>
      <w:r w:rsidRPr="00176A2C">
        <w:rPr>
          <w:rFonts w:hAnsi="宋体" w:cs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未标题-1" style="width:88.5pt;height:88.5pt;visibility:visible">
            <v:imagedata r:id="rId7" o:title=""/>
          </v:shape>
        </w:pict>
      </w:r>
      <w:r>
        <w:rPr>
          <w:noProof/>
        </w:rPr>
        <w:pict>
          <v:shape id="图片 3" o:spid="_x0000_s1027" type="#_x0000_t75" alt="说明: 说明: B-2-2-1" style="position:absolute;left:0;text-align:left;margin-left:95.7pt;margin-top:27.9pt;width:231pt;height:57pt;z-index:-251657216;visibility:visible;mso-position-horizontal-relative:text;mso-position-vertical-relative:text" wrapcoords="-70 0 -70 21316 21600 21316 21600 0 -70 0">
            <v:imagedata r:id="rId8" o:title="" cropleft="13506f" grayscale="t" bilevel="t"/>
            <w10:wrap type="tight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</w:p>
    <w:p w:rsidR="00581624" w:rsidRDefault="00581624" w:rsidP="006B2042">
      <w:pPr>
        <w:pStyle w:val="Title"/>
        <w:ind w:firstLineChars="297" w:firstLine="31680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581624" w:rsidRDefault="00581624" w:rsidP="006B2042">
      <w:pPr>
        <w:ind w:firstLineChars="1150" w:firstLine="31680"/>
      </w:pPr>
      <w:r>
        <w:rPr>
          <w:noProof/>
        </w:rPr>
        <w:pict>
          <v:shape id="图片 2" o:spid="_x0000_s1028" type="#_x0000_t75" alt="说明: 说明: 城市学院logo" style="position:absolute;left:0;text-align:left;margin-left:148.2pt;margin-top:7.8pt;width:122.25pt;height:122.25pt;z-index:-251656192;visibility:visible" wrapcoords="-133 0 -133 21467 21600 21467 21600 0 -133 0">
            <v:imagedata r:id="rId9" o:title=""/>
            <w10:wrap type="tight"/>
          </v:shape>
        </w:pict>
      </w:r>
    </w:p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 w:rsidP="006B2042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  <w:u w:val="single"/>
        </w:rPr>
        <w:t>PRD</w:t>
      </w:r>
    </w:p>
    <w:p w:rsidR="00581624" w:rsidRDefault="00581624" w:rsidP="006B2042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581624" w:rsidRDefault="00581624" w:rsidP="006B2042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bCs/>
          <w:spacing w:val="8"/>
          <w:sz w:val="24"/>
          <w:u w:val="single"/>
        </w:rPr>
        <w:t>1504</w:t>
      </w:r>
    </w:p>
    <w:p w:rsidR="00581624" w:rsidRDefault="00581624" w:rsidP="006B2042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31680" w:firstLineChars="738" w:firstLine="31680"/>
        <w:rPr>
          <w:bCs/>
          <w:spacing w:val="8"/>
          <w:sz w:val="24"/>
        </w:rPr>
      </w:pPr>
    </w:p>
    <w:p w:rsidR="00581624" w:rsidRDefault="00581624" w:rsidP="006B2042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1680" w:rightChars="867" w:right="31680" w:hangingChars="700" w:firstLine="3168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bCs/>
          <w:spacing w:val="8"/>
          <w:sz w:val="24"/>
        </w:rPr>
        <w:t xml:space="preserve">     </w:t>
      </w:r>
      <w:r>
        <w:rPr>
          <w:bCs/>
          <w:spacing w:val="8"/>
          <w:sz w:val="24"/>
          <w:u w:val="single"/>
        </w:rPr>
        <w:t>31501400 31501399 31501401</w:t>
      </w:r>
    </w:p>
    <w:p w:rsidR="00581624" w:rsidRDefault="00581624" w:rsidP="006B2042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1680" w:rightChars="867" w:right="31680" w:hangingChars="250" w:firstLine="31680"/>
        <w:rPr>
          <w:bCs/>
          <w:spacing w:val="8"/>
          <w:sz w:val="24"/>
          <w:u w:val="single"/>
        </w:rPr>
      </w:pPr>
      <w:r>
        <w:rPr>
          <w:bCs/>
          <w:spacing w:val="8"/>
          <w:sz w:val="24"/>
          <w:u w:val="single"/>
        </w:rPr>
        <w:t>31501403 31501405</w:t>
      </w:r>
    </w:p>
    <w:p w:rsidR="00581624" w:rsidRDefault="00581624" w:rsidP="006B2042">
      <w:pPr>
        <w:tabs>
          <w:tab w:val="left" w:pos="6510"/>
          <w:tab w:val="left" w:pos="6615"/>
        </w:tabs>
        <w:ind w:rightChars="867" w:right="31680" w:firstLineChars="787" w:firstLine="31680"/>
        <w:rPr>
          <w:bCs/>
          <w:sz w:val="24"/>
          <w:u w:val="single"/>
        </w:rPr>
      </w:pPr>
    </w:p>
    <w:p w:rsidR="00581624" w:rsidRDefault="00581624" w:rsidP="006B2042">
      <w:pPr>
        <w:tabs>
          <w:tab w:val="left" w:pos="6510"/>
          <w:tab w:val="left" w:pos="6615"/>
        </w:tabs>
        <w:spacing w:line="360" w:lineRule="auto"/>
        <w:ind w:leftChars="897" w:left="31680" w:rightChars="867" w:right="31680" w:hangingChars="550" w:firstLine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生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姓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名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韩佳鑫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胡泽宇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葛鑫志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</w:p>
    <w:p w:rsidR="00581624" w:rsidRDefault="00581624" w:rsidP="006B2042">
      <w:pPr>
        <w:tabs>
          <w:tab w:val="left" w:pos="6510"/>
          <w:tab w:val="left" w:pos="6615"/>
        </w:tabs>
        <w:spacing w:line="360" w:lineRule="auto"/>
        <w:ind w:leftChars="1568" w:left="31680" w:rightChars="867" w:right="31680"/>
        <w:rPr>
          <w:rFonts w:asci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 w:hint="eastAsia"/>
          <w:bCs/>
          <w:spacing w:val="8"/>
          <w:sz w:val="24"/>
          <w:u w:val="single"/>
        </w:rPr>
        <w:t>林康</w:t>
      </w:r>
    </w:p>
    <w:p w:rsidR="00581624" w:rsidRDefault="00581624" w:rsidP="006B2042">
      <w:pPr>
        <w:tabs>
          <w:tab w:val="left" w:pos="6510"/>
          <w:tab w:val="left" w:pos="6615"/>
        </w:tabs>
        <w:spacing w:line="360" w:lineRule="auto"/>
        <w:ind w:rightChars="867" w:right="31680" w:firstLineChars="787" w:firstLine="31680"/>
        <w:rPr>
          <w:rFonts w:ascii="宋体"/>
          <w:bCs/>
          <w:spacing w:val="8"/>
          <w:sz w:val="24"/>
          <w:u w:val="single"/>
        </w:rPr>
      </w:pPr>
    </w:p>
    <w:p w:rsidR="00581624" w:rsidRDefault="00581624" w:rsidP="006B2042">
      <w:pPr>
        <w:tabs>
          <w:tab w:val="left" w:pos="6510"/>
          <w:tab w:val="left" w:pos="6615"/>
        </w:tabs>
        <w:spacing w:line="360" w:lineRule="auto"/>
        <w:ind w:rightChars="867" w:right="31680" w:firstLineChars="800" w:firstLine="3168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tbl>
      <w:tblPr>
        <w:tblW w:w="8522" w:type="dxa"/>
        <w:tblLayout w:type="fixed"/>
        <w:tblLook w:val="00A0"/>
      </w:tblPr>
      <w:tblGrid>
        <w:gridCol w:w="1495"/>
        <w:gridCol w:w="2760"/>
        <w:gridCol w:w="1452"/>
        <w:gridCol w:w="2815"/>
      </w:tblGrid>
      <w:tr w:rsidR="0058162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24" w:rsidRDefault="005816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24" w:rsidRDefault="005816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</w:t>
            </w:r>
            <w:r>
              <w:rPr>
                <w:sz w:val="24"/>
              </w:rPr>
              <w:t>607</w:t>
            </w:r>
            <w:r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24" w:rsidRDefault="005816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24" w:rsidRDefault="00581624">
            <w:pPr>
              <w:rPr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11"/>
                <w:attr w:name="Year" w:val="2017"/>
              </w:smartTagPr>
              <w:r>
                <w:rPr>
                  <w:sz w:val="24"/>
                </w:rPr>
                <w:t>2017</w:t>
              </w:r>
              <w:r>
                <w:rPr>
                  <w:rFonts w:hint="eastAsia"/>
                  <w:sz w:val="24"/>
                </w:rPr>
                <w:t>年</w:t>
              </w:r>
              <w:r>
                <w:rPr>
                  <w:sz w:val="24"/>
                </w:rPr>
                <w:t>11</w:t>
              </w:r>
              <w:r>
                <w:rPr>
                  <w:rFonts w:hint="eastAsia"/>
                  <w:sz w:val="24"/>
                </w:rPr>
                <w:t>月</w:t>
              </w:r>
              <w:r>
                <w:rPr>
                  <w:sz w:val="24"/>
                </w:rPr>
                <w:t>5</w:t>
              </w:r>
              <w:r>
                <w:rPr>
                  <w:rFonts w:hint="eastAsia"/>
                  <w:sz w:val="24"/>
                </w:rPr>
                <w:t>日</w:t>
              </w:r>
            </w:smartTag>
          </w:p>
        </w:tc>
      </w:tr>
      <w:tr w:rsidR="0058162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24" w:rsidRDefault="005816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24" w:rsidRDefault="005816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24" w:rsidRDefault="005816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24" w:rsidRDefault="005816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  <w:tr w:rsidR="00581624" w:rsidTr="00176A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581624" w:rsidRPr="00176A2C" w:rsidRDefault="00581624">
            <w:pPr>
              <w:rPr>
                <w:kern w:val="0"/>
                <w:sz w:val="24"/>
              </w:rPr>
            </w:pPr>
            <w:r w:rsidRPr="00176A2C"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  <w:gridSpan w:val="3"/>
          </w:tcPr>
          <w:p w:rsidR="00581624" w:rsidRPr="00176A2C" w:rsidRDefault="00581624">
            <w:pPr>
              <w:rPr>
                <w:kern w:val="0"/>
                <w:sz w:val="24"/>
              </w:rPr>
            </w:pPr>
            <w:r w:rsidRPr="00176A2C">
              <w:rPr>
                <w:rFonts w:hint="eastAsia"/>
                <w:kern w:val="0"/>
                <w:sz w:val="24"/>
              </w:rPr>
              <w:t>韩佳鑫</w:t>
            </w:r>
            <w:r w:rsidRPr="00176A2C">
              <w:rPr>
                <w:kern w:val="0"/>
                <w:sz w:val="24"/>
              </w:rPr>
              <w:t xml:space="preserve"> </w:t>
            </w:r>
            <w:r w:rsidRPr="00176A2C">
              <w:rPr>
                <w:rFonts w:hint="eastAsia"/>
                <w:kern w:val="0"/>
                <w:sz w:val="24"/>
              </w:rPr>
              <w:t>胡泽宇</w:t>
            </w:r>
            <w:r w:rsidRPr="00176A2C">
              <w:rPr>
                <w:kern w:val="0"/>
                <w:sz w:val="24"/>
              </w:rPr>
              <w:t xml:space="preserve"> </w:t>
            </w:r>
            <w:r w:rsidRPr="00176A2C">
              <w:rPr>
                <w:rFonts w:hint="eastAsia"/>
                <w:kern w:val="0"/>
                <w:sz w:val="24"/>
              </w:rPr>
              <w:t>葛鑫志</w:t>
            </w:r>
            <w:r w:rsidRPr="00176A2C">
              <w:rPr>
                <w:kern w:val="0"/>
                <w:sz w:val="24"/>
              </w:rPr>
              <w:t xml:space="preserve"> </w:t>
            </w:r>
            <w:r w:rsidRPr="00176A2C">
              <w:rPr>
                <w:rFonts w:hint="eastAsia"/>
                <w:kern w:val="0"/>
                <w:sz w:val="24"/>
              </w:rPr>
              <w:t>金志超</w:t>
            </w:r>
            <w:r w:rsidRPr="00176A2C">
              <w:rPr>
                <w:kern w:val="0"/>
                <w:sz w:val="24"/>
              </w:rPr>
              <w:t xml:space="preserve"> </w:t>
            </w:r>
            <w:r w:rsidRPr="00176A2C">
              <w:rPr>
                <w:rFonts w:hint="eastAsia"/>
                <w:kern w:val="0"/>
                <w:sz w:val="24"/>
              </w:rPr>
              <w:t>林康</w:t>
            </w:r>
          </w:p>
        </w:tc>
      </w:tr>
      <w:tr w:rsidR="00581624" w:rsidTr="00176A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95" w:type="dxa"/>
          </w:tcPr>
          <w:p w:rsidR="00581624" w:rsidRPr="00176A2C" w:rsidRDefault="00581624">
            <w:pPr>
              <w:rPr>
                <w:kern w:val="0"/>
                <w:sz w:val="24"/>
              </w:rPr>
            </w:pPr>
            <w:r w:rsidRPr="00176A2C"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  <w:gridSpan w:val="3"/>
          </w:tcPr>
          <w:p w:rsidR="00581624" w:rsidRPr="00176A2C" w:rsidRDefault="00581624">
            <w:pPr>
              <w:rPr>
                <w:kern w:val="0"/>
                <w:sz w:val="24"/>
              </w:rPr>
            </w:pPr>
            <w:r w:rsidRPr="00176A2C">
              <w:rPr>
                <w:rFonts w:hint="eastAsia"/>
                <w:kern w:val="0"/>
                <w:sz w:val="24"/>
              </w:rPr>
              <w:t>关于</w:t>
            </w:r>
            <w:r>
              <w:rPr>
                <w:rFonts w:hint="eastAsia"/>
                <w:kern w:val="0"/>
                <w:sz w:val="24"/>
              </w:rPr>
              <w:t>明天访谈内容、下一阶段任务分配的讨论。</w:t>
            </w:r>
          </w:p>
        </w:tc>
      </w:tr>
      <w:tr w:rsidR="00581624" w:rsidTr="00176A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0"/>
        </w:trPr>
        <w:tc>
          <w:tcPr>
            <w:tcW w:w="8522" w:type="dxa"/>
            <w:gridSpan w:val="4"/>
          </w:tcPr>
          <w:p w:rsidR="00581624" w:rsidRPr="00176A2C" w:rsidRDefault="00581624">
            <w:pPr>
              <w:rPr>
                <w:kern w:val="0"/>
                <w:sz w:val="24"/>
              </w:rPr>
            </w:pPr>
            <w:r w:rsidRPr="00176A2C">
              <w:rPr>
                <w:rFonts w:hint="eastAsia"/>
                <w:kern w:val="0"/>
                <w:sz w:val="24"/>
              </w:rPr>
              <w:t>会议内容：</w:t>
            </w:r>
          </w:p>
          <w:p w:rsidR="00581624" w:rsidRPr="00176A2C" w:rsidRDefault="00581624" w:rsidP="00176A2C">
            <w:pPr>
              <w:pStyle w:val="ListParagraph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确定明天拜访</w:t>
            </w:r>
            <w:smartTag w:uri="urn:schemas-microsoft-com:office:smarttags" w:element="PersonName">
              <w:smartTagPr>
                <w:attr w:name="ProductID" w:val="杨枨"/>
              </w:smartTagPr>
              <w:r>
                <w:rPr>
                  <w:rFonts w:hint="eastAsia"/>
                  <w:kern w:val="0"/>
                  <w:sz w:val="24"/>
                </w:rPr>
                <w:t>杨枨</w:t>
              </w:r>
            </w:smartTag>
            <w:r>
              <w:rPr>
                <w:rFonts w:hint="eastAsia"/>
                <w:kern w:val="0"/>
                <w:sz w:val="24"/>
              </w:rPr>
              <w:t>老师关于需求获取的访谈，并请</w:t>
            </w:r>
            <w:smartTag w:uri="urn:schemas-microsoft-com:office:smarttags" w:element="PersonName">
              <w:smartTagPr>
                <w:attr w:name="ProductID" w:val="杨"/>
              </w:smartTagPr>
              <w:r>
                <w:rPr>
                  <w:rFonts w:hint="eastAsia"/>
                  <w:kern w:val="0"/>
                  <w:sz w:val="24"/>
                </w:rPr>
                <w:t>杨</w:t>
              </w:r>
            </w:smartTag>
            <w:r>
              <w:rPr>
                <w:rFonts w:hint="eastAsia"/>
                <w:kern w:val="0"/>
                <w:sz w:val="24"/>
              </w:rPr>
              <w:t>老师对我们项目对应的甘特图提建议，询问不足处和改正方法。</w:t>
            </w:r>
          </w:p>
          <w:p w:rsidR="00581624" w:rsidRPr="00176A2C" w:rsidRDefault="00581624" w:rsidP="00176A2C">
            <w:pPr>
              <w:pStyle w:val="ListParagraph1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根据甘特图讨论下一阶段工作。</w:t>
            </w:r>
          </w:p>
          <w:p w:rsidR="00581624" w:rsidRPr="00176A2C" w:rsidRDefault="00581624" w:rsidP="00176A2C">
            <w:pPr>
              <w:pStyle w:val="ListParagraph1"/>
              <w:ind w:firstLineChars="0" w:firstLine="0"/>
              <w:rPr>
                <w:kern w:val="0"/>
                <w:sz w:val="24"/>
              </w:rPr>
            </w:pPr>
          </w:p>
          <w:p w:rsidR="00581624" w:rsidRPr="00176A2C" w:rsidRDefault="00581624">
            <w:pPr>
              <w:rPr>
                <w:kern w:val="0"/>
                <w:sz w:val="24"/>
              </w:rPr>
            </w:pPr>
            <w:r w:rsidRPr="00176A2C">
              <w:rPr>
                <w:rFonts w:hint="eastAsia"/>
                <w:kern w:val="0"/>
                <w:sz w:val="24"/>
              </w:rPr>
              <w:t>下一阶段内容：</w:t>
            </w:r>
          </w:p>
          <w:p w:rsidR="00581624" w:rsidRPr="00176A2C" w:rsidRDefault="00581624" w:rsidP="00176A2C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分析用户工作流程。</w:t>
            </w:r>
          </w:p>
          <w:p w:rsidR="00581624" w:rsidRPr="00176A2C" w:rsidRDefault="00581624" w:rsidP="00176A2C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 w:rsidRPr="00176A2C">
              <w:rPr>
                <w:rFonts w:hint="eastAsia"/>
                <w:kern w:val="0"/>
                <w:sz w:val="24"/>
              </w:rPr>
              <w:t>确定使用实例。</w:t>
            </w:r>
          </w:p>
          <w:p w:rsidR="00581624" w:rsidRPr="00176A2C" w:rsidRDefault="00581624" w:rsidP="00176A2C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 w:rsidRPr="00176A2C">
              <w:rPr>
                <w:rFonts w:hint="eastAsia"/>
                <w:kern w:val="0"/>
                <w:sz w:val="24"/>
              </w:rPr>
              <w:t>准备小组例会</w:t>
            </w:r>
            <w:r w:rsidRPr="00176A2C">
              <w:rPr>
                <w:kern w:val="0"/>
                <w:sz w:val="24"/>
              </w:rPr>
              <w:t>6</w:t>
            </w:r>
            <w:r w:rsidRPr="00176A2C">
              <w:rPr>
                <w:rFonts w:hint="eastAsia"/>
                <w:kern w:val="0"/>
                <w:sz w:val="24"/>
              </w:rPr>
              <w:t>。</w:t>
            </w:r>
          </w:p>
          <w:p w:rsidR="00581624" w:rsidRPr="00176A2C" w:rsidRDefault="00581624">
            <w:pPr>
              <w:rPr>
                <w:kern w:val="0"/>
                <w:sz w:val="24"/>
              </w:rPr>
            </w:pPr>
          </w:p>
        </w:tc>
      </w:tr>
    </w:tbl>
    <w:p w:rsidR="00581624" w:rsidRDefault="00581624"/>
    <w:sectPr w:rsidR="00581624" w:rsidSect="0087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624" w:rsidRDefault="00581624">
      <w:r>
        <w:separator/>
      </w:r>
    </w:p>
  </w:endnote>
  <w:endnote w:type="continuationSeparator" w:id="1">
    <w:p w:rsidR="00581624" w:rsidRDefault="00581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ang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624" w:rsidRDefault="00581624">
      <w:r>
        <w:separator/>
      </w:r>
    </w:p>
  </w:footnote>
  <w:footnote w:type="continuationSeparator" w:id="1">
    <w:p w:rsidR="00581624" w:rsidRDefault="005816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30F"/>
    <w:rsid w:val="00090D7B"/>
    <w:rsid w:val="00091BEF"/>
    <w:rsid w:val="000C5730"/>
    <w:rsid w:val="001276AF"/>
    <w:rsid w:val="00144F54"/>
    <w:rsid w:val="0015232D"/>
    <w:rsid w:val="00176A2C"/>
    <w:rsid w:val="001B6F29"/>
    <w:rsid w:val="001E2196"/>
    <w:rsid w:val="001F130F"/>
    <w:rsid w:val="002119B7"/>
    <w:rsid w:val="00270B7D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81624"/>
    <w:rsid w:val="005A3E71"/>
    <w:rsid w:val="00616DB1"/>
    <w:rsid w:val="00677660"/>
    <w:rsid w:val="006A3E2D"/>
    <w:rsid w:val="006B2042"/>
    <w:rsid w:val="006F3F08"/>
    <w:rsid w:val="00744B38"/>
    <w:rsid w:val="00807664"/>
    <w:rsid w:val="00874849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01C4591A"/>
    <w:rsid w:val="15F4457D"/>
    <w:rsid w:val="22381B80"/>
    <w:rsid w:val="3BC20C21"/>
    <w:rsid w:val="6E1756DB"/>
    <w:rsid w:val="70D25742"/>
    <w:rsid w:val="7666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chsdat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49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748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74849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74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74849"/>
    <w:rPr>
      <w:rFonts w:ascii="Calibri" w:eastAsia="宋体" w:hAnsi="Calibr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874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74849"/>
    <w:rPr>
      <w:rFonts w:ascii="Calibri" w:eastAsia="宋体" w:hAnsi="Calibri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87484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74849"/>
    <w:rPr>
      <w:rFonts w:ascii="Calibri Light" w:eastAsia="宋体" w:hAnsi="Calibri Light"/>
      <w:b/>
      <w:sz w:val="32"/>
    </w:rPr>
  </w:style>
  <w:style w:type="table" w:styleId="TableGrid">
    <w:name w:val="Table Grid"/>
    <w:basedOn w:val="TableNormal"/>
    <w:uiPriority w:val="99"/>
    <w:rsid w:val="0087484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标题 字符"/>
    <w:basedOn w:val="DefaultParagraphFont"/>
    <w:uiPriority w:val="99"/>
    <w:rsid w:val="00874849"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ListParagraph1">
    <w:name w:val="List Paragraph1"/>
    <w:basedOn w:val="Normal"/>
    <w:uiPriority w:val="99"/>
    <w:rsid w:val="008748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56</Words>
  <Characters>322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 －2018 学年第一学期</dc:title>
  <dc:subject/>
  <dc:creator>陈妍蓝</dc:creator>
  <cp:keywords/>
  <dc:description/>
  <cp:lastModifiedBy>China</cp:lastModifiedBy>
  <cp:revision>2</cp:revision>
  <dcterms:created xsi:type="dcterms:W3CDTF">2017-11-05T13:29:00Z</dcterms:created>
  <dcterms:modified xsi:type="dcterms:W3CDTF">2017-11-05T13:29:00Z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