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D4" w:rsidRDefault="00326BD4" w:rsidP="00326BD4">
      <w:pPr>
        <w:pStyle w:val="Title"/>
        <w:ind w:firstLineChars="845" w:firstLine="31680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824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326BD4" w:rsidRDefault="00326BD4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 w:rsidR="00326BD4" w:rsidRDefault="00326BD4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2017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2018 </w:t>
      </w:r>
      <w:r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326BD4" w:rsidRDefault="00326BD4"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326BD4" w:rsidRDefault="00326BD4">
      <w:pPr>
        <w:pStyle w:val="Title"/>
        <w:jc w:val="both"/>
        <w:rPr>
          <w:sz w:val="84"/>
          <w:szCs w:val="84"/>
        </w:rPr>
      </w:pPr>
      <w:r w:rsidRPr="00C21A07">
        <w:rPr>
          <w:rFonts w:hAns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未标题-1" style="width:88.5pt;height:88.5pt;visibility:visible">
            <v:imagedata r:id="rId7" o:title=""/>
          </v:shape>
        </w:pict>
      </w:r>
      <w:r>
        <w:rPr>
          <w:noProof/>
        </w:rPr>
        <w:pict>
          <v:shape id="图片 3" o:spid="_x0000_s1027" type="#_x0000_t75" alt="说明: 说明: B-2-2-1" style="position:absolute;left:0;text-align:left;margin-left:95.7pt;margin-top:27.9pt;width:231pt;height:57pt;z-index:-251657216;visibility:visible;mso-position-horizontal-relative:text;mso-position-vertical-relative:text" wrapcoords="-70 0 -70 21316 21600 21316 21600 0 -70 0">
            <v:imagedata r:id="rId8" o:title="" cropleft="13506f" grayscale="t" bilevel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 w:rsidR="00326BD4" w:rsidRDefault="00326BD4" w:rsidP="004D131F">
      <w:pPr>
        <w:pStyle w:val="Title"/>
        <w:ind w:firstLineChars="200" w:firstLine="31680"/>
        <w:jc w:val="both"/>
        <w:rPr>
          <w:sz w:val="84"/>
          <w:szCs w:val="84"/>
        </w:rPr>
      </w:pPr>
      <w:r>
        <w:rPr>
          <w:sz w:val="84"/>
          <w:szCs w:val="84"/>
        </w:rPr>
        <w:t>JAD</w:t>
      </w:r>
      <w:r>
        <w:rPr>
          <w:rFonts w:hint="eastAsia"/>
          <w:sz w:val="84"/>
          <w:szCs w:val="84"/>
        </w:rPr>
        <w:t>会议记录</w:t>
      </w:r>
    </w:p>
    <w:p w:rsidR="00326BD4" w:rsidRDefault="00326BD4" w:rsidP="004D131F">
      <w:pPr>
        <w:ind w:firstLineChars="1150" w:firstLine="31680"/>
      </w:pPr>
      <w:r>
        <w:rPr>
          <w:noProof/>
        </w:rPr>
        <w:pict>
          <v:shape id="图片 2" o:spid="_x0000_s1028" type="#_x0000_t75" alt="说明: 说明: 城市学院logo" style="position:absolute;left:0;text-align:left;margin-left:148.2pt;margin-top:7.8pt;width:122.25pt;height:122.25pt;z-index:-251656192;visibility:visible" wrapcoords="-133 0 -133 21467 21600 21467 21600 0 -133 0">
            <v:imagedata r:id="rId9" o:title=""/>
            <w10:wrap type="tight"/>
          </v:shape>
        </w:pict>
      </w:r>
    </w:p>
    <w:p w:rsidR="00326BD4" w:rsidRDefault="00326BD4"/>
    <w:p w:rsidR="00326BD4" w:rsidRDefault="00326BD4"/>
    <w:p w:rsidR="00326BD4" w:rsidRDefault="00326BD4"/>
    <w:p w:rsidR="00326BD4" w:rsidRDefault="00326BD4"/>
    <w:p w:rsidR="00326BD4" w:rsidRDefault="00326BD4"/>
    <w:p w:rsidR="00326BD4" w:rsidRDefault="00326BD4"/>
    <w:p w:rsidR="00326BD4" w:rsidRDefault="00326BD4"/>
    <w:p w:rsidR="00326BD4" w:rsidRDefault="00326BD4"/>
    <w:p w:rsidR="00326BD4" w:rsidRDefault="00326BD4"/>
    <w:p w:rsidR="00326BD4" w:rsidRDefault="00326BD4" w:rsidP="004D131F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 w:rsidR="00326BD4" w:rsidRDefault="00326BD4" w:rsidP="004D131F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326BD4" w:rsidRDefault="00326BD4" w:rsidP="004D131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 w:rsidR="00326BD4" w:rsidRDefault="00326BD4" w:rsidP="004D131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</w:rPr>
      </w:pPr>
    </w:p>
    <w:p w:rsidR="00326BD4" w:rsidRDefault="00326BD4" w:rsidP="004D131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1680" w:rightChars="867" w:right="31680" w:hangingChars="700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 w:rsidR="00326BD4" w:rsidRDefault="00326BD4" w:rsidP="004D131F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1680" w:rightChars="867" w:right="31680" w:hangingChars="250" w:firstLine="3168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 w:rsidR="00326BD4" w:rsidRDefault="00326BD4" w:rsidP="004D131F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326BD4" w:rsidRDefault="00326BD4" w:rsidP="004D131F">
      <w:pPr>
        <w:tabs>
          <w:tab w:val="left" w:pos="6510"/>
          <w:tab w:val="left" w:pos="6615"/>
        </w:tabs>
        <w:spacing w:line="360" w:lineRule="auto"/>
        <w:ind w:leftChars="897" w:left="31680" w:rightChars="867" w:right="31680" w:hangingChars="550" w:firstLine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 w:rsidR="00326BD4" w:rsidRDefault="00326BD4" w:rsidP="004D131F">
      <w:pPr>
        <w:tabs>
          <w:tab w:val="left" w:pos="6510"/>
          <w:tab w:val="left" w:pos="6615"/>
        </w:tabs>
        <w:spacing w:line="360" w:lineRule="auto"/>
        <w:ind w:leftChars="1568" w:left="31680" w:rightChars="867" w:right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326BD4" w:rsidRDefault="00326BD4" w:rsidP="004D131F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rFonts w:ascii="宋体"/>
          <w:bCs/>
          <w:spacing w:val="8"/>
          <w:sz w:val="24"/>
          <w:u w:val="single"/>
        </w:rPr>
      </w:pPr>
    </w:p>
    <w:p w:rsidR="00326BD4" w:rsidRDefault="00326BD4" w:rsidP="004D131F">
      <w:pPr>
        <w:tabs>
          <w:tab w:val="left" w:pos="6510"/>
          <w:tab w:val="left" w:pos="6615"/>
        </w:tabs>
        <w:spacing w:line="360" w:lineRule="auto"/>
        <w:ind w:rightChars="867" w:right="31680" w:firstLineChars="800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326BD4" w:rsidRDefault="00326BD4"/>
    <w:p w:rsidR="00326BD4" w:rsidRDefault="00326BD4"/>
    <w:p w:rsidR="00326BD4" w:rsidRDefault="00326BD4"/>
    <w:p w:rsidR="00326BD4" w:rsidRDefault="00326BD4"/>
    <w:p w:rsidR="00326BD4" w:rsidRDefault="00326BD4"/>
    <w:p w:rsidR="00326BD4" w:rsidRDefault="00326BD4"/>
    <w:tbl>
      <w:tblPr>
        <w:tblW w:w="8522" w:type="dxa"/>
        <w:tblLayout w:type="fixed"/>
        <w:tblLook w:val="00A0"/>
      </w:tblPr>
      <w:tblGrid>
        <w:gridCol w:w="1495"/>
        <w:gridCol w:w="2760"/>
        <w:gridCol w:w="1452"/>
        <w:gridCol w:w="2815"/>
      </w:tblGrid>
      <w:tr w:rsidR="00326BD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r>
              <w:rPr>
                <w:sz w:val="24"/>
              </w:rPr>
              <w:t>504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12"/>
                <w:attr w:name="Year" w:val="2017"/>
              </w:smartTagPr>
              <w:r>
                <w:rPr>
                  <w:sz w:val="24"/>
                </w:rPr>
                <w:t>2017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sz w:val="24"/>
                </w:rPr>
                <w:t>12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sz w:val="24"/>
                </w:rPr>
                <w:t>20</w:t>
              </w:r>
              <w:r>
                <w:rPr>
                  <w:rFonts w:hint="eastAsia"/>
                  <w:sz w:val="24"/>
                </w:rPr>
                <w:t>日</w:t>
              </w:r>
            </w:smartTag>
          </w:p>
        </w:tc>
      </w:tr>
      <w:tr w:rsidR="00326BD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D4" w:rsidRDefault="00326B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  <w:tr w:rsidR="00326BD4" w:rsidTr="00C21A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326BD4" w:rsidRPr="00C21A07" w:rsidRDefault="00326BD4">
            <w:pPr>
              <w:rPr>
                <w:kern w:val="0"/>
                <w:sz w:val="24"/>
              </w:rPr>
            </w:pPr>
            <w:r w:rsidRPr="00C21A07"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 w:rsidR="00326BD4" w:rsidRPr="004D131F" w:rsidRDefault="00326BD4">
            <w:pPr>
              <w:rPr>
                <w:kern w:val="0"/>
                <w:sz w:val="24"/>
              </w:rPr>
            </w:pPr>
            <w:r w:rsidRPr="00C21A07">
              <w:rPr>
                <w:rFonts w:hint="eastAsia"/>
                <w:kern w:val="0"/>
                <w:sz w:val="24"/>
              </w:rPr>
              <w:t>韩佳鑫</w:t>
            </w:r>
            <w:r w:rsidRPr="00C21A07">
              <w:rPr>
                <w:kern w:val="0"/>
                <w:sz w:val="24"/>
              </w:rPr>
              <w:t xml:space="preserve"> </w:t>
            </w:r>
            <w:r w:rsidRPr="00C21A07">
              <w:rPr>
                <w:rFonts w:hint="eastAsia"/>
                <w:kern w:val="0"/>
                <w:sz w:val="24"/>
              </w:rPr>
              <w:t>胡泽宇</w:t>
            </w:r>
            <w:r w:rsidRPr="00C21A07">
              <w:rPr>
                <w:kern w:val="0"/>
                <w:sz w:val="24"/>
              </w:rPr>
              <w:t xml:space="preserve"> </w:t>
            </w:r>
            <w:r w:rsidRPr="00C21A07">
              <w:rPr>
                <w:rFonts w:hint="eastAsia"/>
                <w:kern w:val="0"/>
                <w:sz w:val="24"/>
              </w:rPr>
              <w:t>葛鑫志</w:t>
            </w:r>
            <w:r w:rsidRPr="00C21A07">
              <w:rPr>
                <w:kern w:val="0"/>
                <w:sz w:val="24"/>
              </w:rPr>
              <w:t xml:space="preserve"> </w:t>
            </w:r>
            <w:r w:rsidRPr="00C21A07">
              <w:rPr>
                <w:rFonts w:hint="eastAsia"/>
                <w:kern w:val="0"/>
                <w:sz w:val="24"/>
              </w:rPr>
              <w:t>金志超</w:t>
            </w:r>
            <w:r w:rsidRPr="00C21A07">
              <w:rPr>
                <w:kern w:val="0"/>
                <w:sz w:val="24"/>
              </w:rPr>
              <w:t xml:space="preserve"> </w:t>
            </w:r>
            <w:r w:rsidRPr="00C21A07">
              <w:rPr>
                <w:rFonts w:hint="eastAsia"/>
                <w:kern w:val="0"/>
                <w:sz w:val="24"/>
              </w:rPr>
              <w:t>林康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李泽龙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杨枨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孟玉盛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黄枭帅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王芸琦</w:t>
            </w:r>
          </w:p>
        </w:tc>
      </w:tr>
      <w:tr w:rsidR="00326BD4" w:rsidTr="00C21A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326BD4" w:rsidRPr="00C21A07" w:rsidRDefault="00326BD4">
            <w:pPr>
              <w:rPr>
                <w:kern w:val="0"/>
                <w:sz w:val="24"/>
              </w:rPr>
            </w:pPr>
            <w:r w:rsidRPr="00C21A07"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 w:rsidR="00326BD4" w:rsidRPr="00C21A07" w:rsidRDefault="00326BD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界面原型确认、解决需求冲突</w:t>
            </w:r>
          </w:p>
        </w:tc>
      </w:tr>
      <w:tr w:rsidR="00326BD4" w:rsidRPr="003C0FF8" w:rsidTr="00C21A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326BD4" w:rsidRPr="00C21A07" w:rsidRDefault="00326BD4">
            <w:pPr>
              <w:rPr>
                <w:kern w:val="0"/>
                <w:sz w:val="24"/>
              </w:rPr>
            </w:pPr>
            <w:r w:rsidRPr="00C21A07">
              <w:rPr>
                <w:rFonts w:hint="eastAsia"/>
                <w:kern w:val="0"/>
                <w:sz w:val="24"/>
              </w:rPr>
              <w:t>会议内容：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先给各位代表相互介绍认识。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然后用界面原型给各位代表演示我们的网站。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首先进入首页，询问游客代表对网站的首页是否满意，是否有需要改进的地方。游客代表表示对于网站的首页和游客的功能很满意，表示挺愿意去注册的。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然后用学生账号登录，给学生代表演示了学生用户进入网站后的所有操作和功能。询问学生代表对这些功能、操作和画面是否满意，是否有需要改进的地方。学生代表表示对这些功能都很满意，界面也很美观，没有其他需要改进的地方。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由于之前和教师代表确认过需求，给教师代表演示了教师用户进入网站后可以进行的所有操作和功能。教师代表表示没有什么问题，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网站的后台在</w:t>
            </w:r>
            <w:r>
              <w:rPr>
                <w:kern w:val="0"/>
                <w:sz w:val="24"/>
              </w:rPr>
              <w:t>JAD</w:t>
            </w:r>
            <w:r>
              <w:rPr>
                <w:rFonts w:hint="eastAsia"/>
                <w:kern w:val="0"/>
                <w:sz w:val="24"/>
              </w:rPr>
              <w:t>会议之前也和管理员确认过，给管理员演示了管理员可以进行的所有操作和功能，管理员也表示没有什么问题。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给开发人员代表演示了搜索界面，开发人员也表示没有什么问题。</w:t>
            </w:r>
          </w:p>
          <w:p w:rsidR="00326BD4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询问各个代表，是否还需要增加别的功能。各代表表示没有需要改进的功能。暂时不存在需要解决的需求冲突。</w:t>
            </w:r>
          </w:p>
          <w:p w:rsidR="00326BD4" w:rsidRPr="00C21A07" w:rsidRDefault="00326BD4" w:rsidP="004D131F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本次会议到此结束</w:t>
            </w:r>
          </w:p>
        </w:tc>
      </w:tr>
    </w:tbl>
    <w:p w:rsidR="00326BD4" w:rsidRDefault="00326BD4"/>
    <w:sectPr w:rsidR="00326BD4" w:rsidSect="0035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BD4" w:rsidRDefault="00326BD4">
      <w:r>
        <w:separator/>
      </w:r>
    </w:p>
  </w:endnote>
  <w:endnote w:type="continuationSeparator" w:id="1">
    <w:p w:rsidR="00326BD4" w:rsidRDefault="00326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BD4" w:rsidRDefault="00326BD4">
      <w:r>
        <w:separator/>
      </w:r>
    </w:p>
  </w:footnote>
  <w:footnote w:type="continuationSeparator" w:id="1">
    <w:p w:rsidR="00326BD4" w:rsidRDefault="00326B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0F"/>
    <w:rsid w:val="00000314"/>
    <w:rsid w:val="00015040"/>
    <w:rsid w:val="00060C37"/>
    <w:rsid w:val="00090D7B"/>
    <w:rsid w:val="00091BEF"/>
    <w:rsid w:val="000C5730"/>
    <w:rsid w:val="00144F54"/>
    <w:rsid w:val="0015232D"/>
    <w:rsid w:val="001B3AF7"/>
    <w:rsid w:val="001B6F29"/>
    <w:rsid w:val="001E2196"/>
    <w:rsid w:val="001F130F"/>
    <w:rsid w:val="002119B7"/>
    <w:rsid w:val="002743A3"/>
    <w:rsid w:val="002C1274"/>
    <w:rsid w:val="003139F7"/>
    <w:rsid w:val="003217C3"/>
    <w:rsid w:val="00326BD4"/>
    <w:rsid w:val="00334B79"/>
    <w:rsid w:val="00350544"/>
    <w:rsid w:val="003769B3"/>
    <w:rsid w:val="003C0FF8"/>
    <w:rsid w:val="00445992"/>
    <w:rsid w:val="00490247"/>
    <w:rsid w:val="004A285B"/>
    <w:rsid w:val="004D06D2"/>
    <w:rsid w:val="004D131F"/>
    <w:rsid w:val="004F4885"/>
    <w:rsid w:val="00543FBB"/>
    <w:rsid w:val="005A3E71"/>
    <w:rsid w:val="005E79C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7DFA"/>
    <w:rsid w:val="00C21A07"/>
    <w:rsid w:val="00C43A1E"/>
    <w:rsid w:val="00D11D1E"/>
    <w:rsid w:val="00D1240A"/>
    <w:rsid w:val="00D41B3F"/>
    <w:rsid w:val="00DC17A0"/>
    <w:rsid w:val="00DC1AB0"/>
    <w:rsid w:val="00E07298"/>
    <w:rsid w:val="00E813AD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44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505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0544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50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50544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350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50544"/>
    <w:rPr>
      <w:rFonts w:ascii="Calibri" w:eastAsia="宋体" w:hAnsi="Calibri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350544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50544"/>
    <w:rPr>
      <w:rFonts w:ascii="Calibri Light" w:eastAsia="宋体" w:hAnsi="Calibri Light"/>
      <w:b/>
      <w:sz w:val="32"/>
    </w:rPr>
  </w:style>
  <w:style w:type="table" w:styleId="TableGrid">
    <w:name w:val="Table Grid"/>
    <w:basedOn w:val="TableNormal"/>
    <w:uiPriority w:val="99"/>
    <w:rsid w:val="0035054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标题 字符"/>
    <w:basedOn w:val="DefaultParagraphFont"/>
    <w:uiPriority w:val="99"/>
    <w:rsid w:val="00350544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1">
    <w:name w:val="列出段落1"/>
    <w:basedOn w:val="Normal"/>
    <w:uiPriority w:val="99"/>
    <w:rsid w:val="003505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2</Pages>
  <Words>104</Words>
  <Characters>599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China</cp:lastModifiedBy>
  <cp:revision>5</cp:revision>
  <dcterms:created xsi:type="dcterms:W3CDTF">2017-11-12T13:31:00Z</dcterms:created>
  <dcterms:modified xsi:type="dcterms:W3CDTF">2017-12-21T03:59:00Z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