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4CA" w:rsidRDefault="001004CA" w:rsidP="00CC52AF">
      <w:pPr>
        <w:pStyle w:val="Title"/>
        <w:ind w:firstLineChars="845" w:firstLine="31680"/>
        <w:jc w:val="both"/>
        <w:rPr>
          <w:sz w:val="84"/>
          <w:szCs w:val="84"/>
        </w:rPr>
      </w:pPr>
      <w:bookmarkStart w:id="0" w:name="_Toc479095456"/>
      <w:bookmarkStart w:id="1" w:name="_Toc7900"/>
      <w:bookmarkStart w:id="2" w:name="_Toc479521552"/>
      <w:bookmarkStart w:id="3" w:name="_Toc479081623"/>
      <w:bookmarkStart w:id="4" w:name="_Toc5083"/>
      <w:bookmarkStart w:id="5" w:name="_Toc479101951"/>
      <w:bookmarkStart w:id="6" w:name="_Toc479081357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824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1004CA" w:rsidRDefault="001004CA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sz w:val="24"/>
                    </w:rPr>
                    <w:t>G14</w:t>
                  </w:r>
                </w:p>
                <w:p w:rsidR="001004CA" w:rsidRDefault="001004CA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sz w:val="24"/>
        </w:rPr>
        <w:t xml:space="preserve">2017  </w:t>
      </w:r>
      <w:r>
        <w:rPr>
          <w:rFonts w:hint="eastAsia"/>
          <w:sz w:val="24"/>
        </w:rPr>
        <w:t>－</w:t>
      </w:r>
      <w:r>
        <w:rPr>
          <w:sz w:val="24"/>
        </w:rPr>
        <w:t xml:space="preserve">2018 </w:t>
      </w:r>
      <w:r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1004CA" w:rsidRDefault="001004CA">
      <w:pPr>
        <w:widowControl/>
        <w:jc w:val="left"/>
        <w:rPr>
          <w:rFonts w:asci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1004CA" w:rsidRDefault="001004CA">
      <w:pPr>
        <w:pStyle w:val="Title"/>
        <w:jc w:val="both"/>
        <w:rPr>
          <w:sz w:val="84"/>
          <w:szCs w:val="84"/>
        </w:rPr>
      </w:pPr>
      <w:r w:rsidRPr="00F64C9A">
        <w:rPr>
          <w:rFonts w:hAnsi="宋体" w:cs="宋体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未标题-1" style="width:88.5pt;height:88.5pt;visibility:visible">
            <v:imagedata r:id="rId5" o:title=""/>
          </v:shape>
        </w:pict>
      </w:r>
      <w:r>
        <w:rPr>
          <w:noProof/>
        </w:rPr>
        <w:pict>
          <v:shape id="图片 3" o:spid="_x0000_s1027" type="#_x0000_t75" alt="说明: 说明: B-2-2-1" style="position:absolute;left:0;text-align:left;margin-left:95.7pt;margin-top:27.9pt;width:231pt;height:57pt;z-index:-251657216;visibility:visible;mso-position-horizontal-relative:text;mso-position-vertical-relative:text" wrapcoords="-70 0 -70 21316 21600 21316 21600 0 -70 0">
            <v:imagedata r:id="rId6" o:title="" cropleft="13506f" grayscale="t" bilevel="t"/>
            <w10:wrap type="tight"/>
          </v:shape>
        </w:pict>
      </w:r>
      <w:bookmarkEnd w:id="7"/>
      <w:bookmarkEnd w:id="8"/>
      <w:bookmarkEnd w:id="9"/>
      <w:bookmarkEnd w:id="10"/>
      <w:bookmarkEnd w:id="11"/>
      <w:bookmarkEnd w:id="12"/>
      <w:bookmarkEnd w:id="13"/>
    </w:p>
    <w:p w:rsidR="001004CA" w:rsidRDefault="001004CA" w:rsidP="00CC52AF">
      <w:pPr>
        <w:pStyle w:val="Title"/>
        <w:ind w:firstLineChars="297" w:firstLine="31680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1004CA" w:rsidRDefault="001004CA" w:rsidP="00CC52AF">
      <w:pPr>
        <w:ind w:firstLineChars="1150" w:firstLine="31680"/>
      </w:pPr>
      <w:r>
        <w:rPr>
          <w:noProof/>
        </w:rPr>
        <w:pict>
          <v:shape id="图片 2" o:spid="_x0000_s1028" type="#_x0000_t75" alt="说明: 说明: 城市学院logo" style="position:absolute;left:0;text-align:left;margin-left:148.2pt;margin-top:7.8pt;width:122.25pt;height:122.25pt;z-index:-251656192;visibility:visible" wrapcoords="-133 0 -133 21467 21600 21467 21600 0 -133 0">
            <v:imagedata r:id="rId7" o:title=""/>
            <w10:wrap type="tight"/>
          </v:shape>
        </w:pict>
      </w:r>
    </w:p>
    <w:p w:rsidR="001004CA" w:rsidRDefault="001004CA"/>
    <w:p w:rsidR="001004CA" w:rsidRDefault="001004CA"/>
    <w:p w:rsidR="001004CA" w:rsidRDefault="001004CA"/>
    <w:p w:rsidR="001004CA" w:rsidRDefault="001004CA"/>
    <w:p w:rsidR="001004CA" w:rsidRDefault="001004CA"/>
    <w:p w:rsidR="001004CA" w:rsidRDefault="001004CA"/>
    <w:p w:rsidR="001004CA" w:rsidRDefault="001004CA"/>
    <w:p w:rsidR="001004CA" w:rsidRDefault="001004CA"/>
    <w:p w:rsidR="001004CA" w:rsidRDefault="001004CA"/>
    <w:p w:rsidR="001004CA" w:rsidRDefault="001004CA" w:rsidP="00CC52AF">
      <w:pPr>
        <w:tabs>
          <w:tab w:val="left" w:pos="6510"/>
          <w:tab w:val="left" w:pos="6615"/>
        </w:tabs>
        <w:spacing w:line="360" w:lineRule="auto"/>
        <w:ind w:rightChars="867" w:right="31680" w:firstLineChars="787" w:firstLine="3168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  <w:u w:val="single"/>
        </w:rPr>
        <w:t>PRD</w:t>
      </w:r>
    </w:p>
    <w:p w:rsidR="001004CA" w:rsidRDefault="001004CA" w:rsidP="00CC52AF">
      <w:pPr>
        <w:tabs>
          <w:tab w:val="left" w:pos="6510"/>
          <w:tab w:val="left" w:pos="6615"/>
        </w:tabs>
        <w:ind w:rightChars="867" w:right="31680" w:firstLineChars="787" w:firstLine="31680"/>
        <w:rPr>
          <w:bCs/>
          <w:sz w:val="24"/>
          <w:u w:val="single"/>
        </w:rPr>
      </w:pPr>
    </w:p>
    <w:p w:rsidR="001004CA" w:rsidRDefault="001004CA" w:rsidP="00CC52AF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31680" w:firstLineChars="738" w:firstLine="3168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bCs/>
          <w:spacing w:val="8"/>
          <w:sz w:val="24"/>
          <w:u w:val="single"/>
        </w:rPr>
        <w:t>1504</w:t>
      </w:r>
    </w:p>
    <w:p w:rsidR="001004CA" w:rsidRDefault="001004CA" w:rsidP="00CC52AF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31680" w:firstLineChars="738" w:firstLine="31680"/>
        <w:rPr>
          <w:bCs/>
          <w:spacing w:val="8"/>
          <w:sz w:val="24"/>
        </w:rPr>
      </w:pPr>
    </w:p>
    <w:p w:rsidR="001004CA" w:rsidRDefault="001004CA" w:rsidP="00CC52AF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1680" w:rightChars="867" w:right="31680" w:hangingChars="700" w:firstLine="3168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bCs/>
          <w:spacing w:val="8"/>
          <w:sz w:val="24"/>
        </w:rPr>
        <w:t xml:space="preserve">     </w:t>
      </w:r>
      <w:r>
        <w:rPr>
          <w:bCs/>
          <w:spacing w:val="8"/>
          <w:sz w:val="24"/>
          <w:u w:val="single"/>
        </w:rPr>
        <w:t>31501400 31501399 31501401</w:t>
      </w:r>
    </w:p>
    <w:p w:rsidR="001004CA" w:rsidRDefault="001004CA" w:rsidP="00CC52AF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1680" w:rightChars="867" w:right="31680" w:hangingChars="250" w:firstLine="31680"/>
        <w:rPr>
          <w:bCs/>
          <w:spacing w:val="8"/>
          <w:sz w:val="24"/>
          <w:u w:val="single"/>
        </w:rPr>
      </w:pPr>
      <w:r>
        <w:rPr>
          <w:bCs/>
          <w:spacing w:val="8"/>
          <w:sz w:val="24"/>
          <w:u w:val="single"/>
        </w:rPr>
        <w:t>31501403 31501405</w:t>
      </w:r>
    </w:p>
    <w:p w:rsidR="001004CA" w:rsidRDefault="001004CA" w:rsidP="00CC52AF">
      <w:pPr>
        <w:tabs>
          <w:tab w:val="left" w:pos="6510"/>
          <w:tab w:val="left" w:pos="6615"/>
        </w:tabs>
        <w:ind w:rightChars="867" w:right="31680" w:firstLineChars="787" w:firstLine="31680"/>
        <w:rPr>
          <w:bCs/>
          <w:sz w:val="24"/>
          <w:u w:val="single"/>
        </w:rPr>
      </w:pPr>
    </w:p>
    <w:p w:rsidR="001004CA" w:rsidRDefault="001004CA" w:rsidP="00CC52AF">
      <w:pPr>
        <w:tabs>
          <w:tab w:val="left" w:pos="6510"/>
          <w:tab w:val="left" w:pos="6615"/>
        </w:tabs>
        <w:spacing w:line="360" w:lineRule="auto"/>
        <w:ind w:leftChars="897" w:left="31680" w:rightChars="867" w:right="31680" w:hangingChars="550" w:firstLine="31680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生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姓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名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韩佳鑫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胡泽宇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葛鑫志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</w:p>
    <w:p w:rsidR="001004CA" w:rsidRDefault="001004CA" w:rsidP="00CC52AF">
      <w:pPr>
        <w:tabs>
          <w:tab w:val="left" w:pos="6510"/>
          <w:tab w:val="left" w:pos="6615"/>
        </w:tabs>
        <w:spacing w:line="360" w:lineRule="auto"/>
        <w:ind w:leftChars="1568" w:left="31680" w:rightChars="867" w:right="31680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林康</w:t>
      </w:r>
    </w:p>
    <w:p w:rsidR="001004CA" w:rsidRDefault="001004CA" w:rsidP="00CC52AF">
      <w:pPr>
        <w:tabs>
          <w:tab w:val="left" w:pos="6510"/>
          <w:tab w:val="left" w:pos="6615"/>
        </w:tabs>
        <w:spacing w:line="360" w:lineRule="auto"/>
        <w:ind w:rightChars="867" w:right="31680" w:firstLineChars="787" w:firstLine="31680"/>
        <w:rPr>
          <w:rFonts w:ascii="宋体"/>
          <w:bCs/>
          <w:spacing w:val="8"/>
          <w:sz w:val="24"/>
          <w:u w:val="single"/>
        </w:rPr>
      </w:pPr>
    </w:p>
    <w:p w:rsidR="001004CA" w:rsidRDefault="001004CA" w:rsidP="00CC52AF">
      <w:pPr>
        <w:tabs>
          <w:tab w:val="left" w:pos="6510"/>
          <w:tab w:val="left" w:pos="6615"/>
        </w:tabs>
        <w:spacing w:line="360" w:lineRule="auto"/>
        <w:ind w:rightChars="867" w:right="31680" w:firstLineChars="800" w:firstLine="3168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1004CA" w:rsidRDefault="001004CA"/>
    <w:p w:rsidR="001004CA" w:rsidRDefault="001004CA"/>
    <w:p w:rsidR="001004CA" w:rsidRDefault="001004CA"/>
    <w:p w:rsidR="001004CA" w:rsidRDefault="001004CA"/>
    <w:p w:rsidR="001004CA" w:rsidRDefault="001004CA"/>
    <w:p w:rsidR="001004CA" w:rsidRDefault="001004CA"/>
    <w:tbl>
      <w:tblPr>
        <w:tblW w:w="8522" w:type="dxa"/>
        <w:tblLayout w:type="fixed"/>
        <w:tblLook w:val="00A0"/>
      </w:tblPr>
      <w:tblGrid>
        <w:gridCol w:w="1495"/>
        <w:gridCol w:w="2760"/>
        <w:gridCol w:w="1452"/>
        <w:gridCol w:w="2815"/>
      </w:tblGrid>
      <w:tr w:rsidR="001004CA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CA" w:rsidRDefault="001004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CA" w:rsidRDefault="001004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求真</w:t>
            </w:r>
            <w:r>
              <w:rPr>
                <w:sz w:val="24"/>
              </w:rPr>
              <w:t>607</w:t>
            </w:r>
            <w:r>
              <w:rPr>
                <w:rFonts w:hint="eastAsia"/>
                <w:sz w:val="24"/>
              </w:rPr>
              <w:t>寝室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CA" w:rsidRDefault="001004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CA" w:rsidRDefault="001004CA">
            <w:pPr>
              <w:rPr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14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004CA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CA" w:rsidRDefault="001004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CA" w:rsidRDefault="001004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CA" w:rsidRDefault="001004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CA" w:rsidRDefault="001004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葛鑫志</w:t>
            </w:r>
          </w:p>
        </w:tc>
      </w:tr>
      <w:tr w:rsidR="001004CA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1004CA" w:rsidRPr="00F46B9B" w:rsidRDefault="001004CA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  <w:gridSpan w:val="3"/>
          </w:tcPr>
          <w:p w:rsidR="001004CA" w:rsidRPr="00F46B9B" w:rsidRDefault="001004CA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韩佳鑫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胡泽宇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葛鑫志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金志超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林康</w:t>
            </w:r>
          </w:p>
        </w:tc>
      </w:tr>
      <w:tr w:rsidR="001004CA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1004CA" w:rsidRPr="00F46B9B" w:rsidRDefault="001004CA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  <w:gridSpan w:val="3"/>
          </w:tcPr>
          <w:p w:rsidR="001004CA" w:rsidRPr="00F46B9B" w:rsidRDefault="001004CA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关于</w:t>
            </w:r>
            <w:r>
              <w:rPr>
                <w:rFonts w:hint="eastAsia"/>
                <w:kern w:val="0"/>
                <w:sz w:val="24"/>
              </w:rPr>
              <w:t>需求工程项目评审</w:t>
            </w:r>
            <w:r w:rsidRPr="00F46B9B">
              <w:rPr>
                <w:rFonts w:hint="eastAsia"/>
                <w:kern w:val="0"/>
                <w:sz w:val="24"/>
              </w:rPr>
              <w:t>的讨论</w:t>
            </w:r>
          </w:p>
        </w:tc>
      </w:tr>
      <w:tr w:rsidR="001004CA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0"/>
        </w:trPr>
        <w:tc>
          <w:tcPr>
            <w:tcW w:w="8522" w:type="dxa"/>
            <w:gridSpan w:val="4"/>
          </w:tcPr>
          <w:p w:rsidR="001004CA" w:rsidRPr="00F46B9B" w:rsidRDefault="001004CA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会议内容：</w:t>
            </w:r>
          </w:p>
          <w:p w:rsidR="001004CA" w:rsidRDefault="001004CA" w:rsidP="00F46B9B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针对</w:t>
            </w:r>
            <w:r>
              <w:rPr>
                <w:rFonts w:hint="eastAsia"/>
                <w:kern w:val="0"/>
                <w:sz w:val="24"/>
              </w:rPr>
              <w:t>需求工程项目收尾</w:t>
            </w:r>
            <w:r w:rsidRPr="00F46B9B">
              <w:rPr>
                <w:rFonts w:hint="eastAsia"/>
                <w:kern w:val="0"/>
                <w:sz w:val="24"/>
              </w:rPr>
              <w:t>评审表的条目，对小组任务</w:t>
            </w:r>
            <w:r>
              <w:rPr>
                <w:rFonts w:hint="eastAsia"/>
                <w:kern w:val="0"/>
                <w:sz w:val="24"/>
              </w:rPr>
              <w:t>的完成情况进行分析，并对未完成或者待完善的工作任务进行分配</w:t>
            </w:r>
            <w:r w:rsidRPr="00F46B9B">
              <w:rPr>
                <w:rFonts w:hint="eastAsia"/>
                <w:kern w:val="0"/>
                <w:sz w:val="24"/>
              </w:rPr>
              <w:t>。</w:t>
            </w:r>
          </w:p>
          <w:p w:rsidR="001004CA" w:rsidRDefault="001004CA" w:rsidP="00F46B9B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需求变更后的完善和跟踪。</w:t>
            </w:r>
          </w:p>
          <w:p w:rsidR="001004CA" w:rsidRDefault="001004CA" w:rsidP="00CC52AF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更新所有待更新的历史文档。</w:t>
            </w:r>
          </w:p>
          <w:p w:rsidR="001004CA" w:rsidRDefault="001004CA" w:rsidP="00F46B9B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讨论需求项目总结文档的编写。</w:t>
            </w:r>
          </w:p>
          <w:p w:rsidR="001004CA" w:rsidRDefault="001004CA" w:rsidP="00CC52AF">
            <w:pPr>
              <w:rPr>
                <w:kern w:val="0"/>
                <w:sz w:val="24"/>
              </w:rPr>
            </w:pPr>
          </w:p>
          <w:p w:rsidR="001004CA" w:rsidRPr="00F46B9B" w:rsidRDefault="001004CA" w:rsidP="00915B2E">
            <w:pPr>
              <w:tabs>
                <w:tab w:val="left" w:pos="312"/>
              </w:tabs>
              <w:rPr>
                <w:kern w:val="0"/>
                <w:sz w:val="24"/>
              </w:rPr>
            </w:pPr>
          </w:p>
          <w:p w:rsidR="001004CA" w:rsidRPr="00F46B9B" w:rsidRDefault="001004CA">
            <w:pPr>
              <w:rPr>
                <w:kern w:val="0"/>
                <w:sz w:val="24"/>
              </w:rPr>
            </w:pPr>
          </w:p>
          <w:p w:rsidR="001004CA" w:rsidRPr="00F46B9B" w:rsidRDefault="001004CA">
            <w:pPr>
              <w:rPr>
                <w:kern w:val="0"/>
                <w:sz w:val="24"/>
              </w:rPr>
            </w:pPr>
          </w:p>
        </w:tc>
      </w:tr>
    </w:tbl>
    <w:p w:rsidR="001004CA" w:rsidRDefault="001004CA"/>
    <w:sectPr w:rsidR="001004CA" w:rsidSect="0004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?? Ligh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30F"/>
    <w:rsid w:val="00000314"/>
    <w:rsid w:val="00015040"/>
    <w:rsid w:val="000407A9"/>
    <w:rsid w:val="00090D7B"/>
    <w:rsid w:val="00091BEF"/>
    <w:rsid w:val="000C5730"/>
    <w:rsid w:val="001004CA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44C02"/>
    <w:rsid w:val="003769B3"/>
    <w:rsid w:val="003853F8"/>
    <w:rsid w:val="00445992"/>
    <w:rsid w:val="00490247"/>
    <w:rsid w:val="004A285B"/>
    <w:rsid w:val="004F4885"/>
    <w:rsid w:val="00543FBB"/>
    <w:rsid w:val="005A3E71"/>
    <w:rsid w:val="005E79C1"/>
    <w:rsid w:val="00616DB1"/>
    <w:rsid w:val="00677660"/>
    <w:rsid w:val="00690638"/>
    <w:rsid w:val="006A3E2D"/>
    <w:rsid w:val="006F39FF"/>
    <w:rsid w:val="006F3F08"/>
    <w:rsid w:val="00744B38"/>
    <w:rsid w:val="00807664"/>
    <w:rsid w:val="008853AD"/>
    <w:rsid w:val="008D6AE9"/>
    <w:rsid w:val="008F0A6A"/>
    <w:rsid w:val="00915B2E"/>
    <w:rsid w:val="00933792"/>
    <w:rsid w:val="00937DF0"/>
    <w:rsid w:val="0095445D"/>
    <w:rsid w:val="009649C6"/>
    <w:rsid w:val="00983D05"/>
    <w:rsid w:val="009B59BD"/>
    <w:rsid w:val="009E1194"/>
    <w:rsid w:val="00A11C1D"/>
    <w:rsid w:val="00A378F1"/>
    <w:rsid w:val="00A75CE7"/>
    <w:rsid w:val="00AD4849"/>
    <w:rsid w:val="00AF29EC"/>
    <w:rsid w:val="00B11697"/>
    <w:rsid w:val="00B44E5B"/>
    <w:rsid w:val="00B87DFA"/>
    <w:rsid w:val="00C43A1E"/>
    <w:rsid w:val="00CC52AF"/>
    <w:rsid w:val="00D1240A"/>
    <w:rsid w:val="00D41B3F"/>
    <w:rsid w:val="00DC17A0"/>
    <w:rsid w:val="00DC1AB0"/>
    <w:rsid w:val="00E07298"/>
    <w:rsid w:val="00E612A9"/>
    <w:rsid w:val="00E813AD"/>
    <w:rsid w:val="00F46B9B"/>
    <w:rsid w:val="00F60B38"/>
    <w:rsid w:val="00F64C9A"/>
    <w:rsid w:val="00F96A0A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4B718F3"/>
    <w:rsid w:val="57F72C16"/>
    <w:rsid w:val="6E1756DB"/>
    <w:rsid w:val="70D25742"/>
    <w:rsid w:val="7666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7A9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0407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07A9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40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07A9"/>
    <w:rPr>
      <w:rFonts w:ascii="Calibri" w:eastAsia="宋体" w:hAnsi="Calibr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040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407A9"/>
    <w:rPr>
      <w:rFonts w:ascii="Calibri" w:eastAsia="宋体" w:hAnsi="Calibri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0407A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407A9"/>
    <w:rPr>
      <w:rFonts w:ascii="Calibri Light" w:eastAsia="宋体" w:hAnsi="Calibri Light" w:cs="Times New Roman"/>
      <w:b/>
      <w:sz w:val="32"/>
    </w:rPr>
  </w:style>
  <w:style w:type="table" w:styleId="TableGrid">
    <w:name w:val="Table Grid"/>
    <w:basedOn w:val="TableNormal"/>
    <w:uiPriority w:val="99"/>
    <w:rsid w:val="000407A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标题 字符"/>
    <w:basedOn w:val="DefaultParagraphFont"/>
    <w:uiPriority w:val="99"/>
    <w:rsid w:val="000407A9"/>
    <w:rPr>
      <w:rFonts w:ascii="?? Light" w:hAnsi="?? Light" w:cs="Times New Roman"/>
      <w:b/>
      <w:bCs/>
      <w:sz w:val="32"/>
      <w:szCs w:val="32"/>
    </w:rPr>
  </w:style>
  <w:style w:type="paragraph" w:customStyle="1" w:styleId="1">
    <w:name w:val="列出段落1"/>
    <w:basedOn w:val="Normal"/>
    <w:uiPriority w:val="99"/>
    <w:rsid w:val="000407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54</Words>
  <Characters>311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 －2018 学年第一学期</dc:title>
  <dc:subject/>
  <dc:creator>陈妍蓝</dc:creator>
  <cp:keywords/>
  <dc:description/>
  <cp:lastModifiedBy>admin</cp:lastModifiedBy>
  <cp:revision>2</cp:revision>
  <dcterms:created xsi:type="dcterms:W3CDTF">2018-01-14T07:42:00Z</dcterms:created>
  <dcterms:modified xsi:type="dcterms:W3CDTF">2018-01-14T07:42:00Z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